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FC03C6" w:rsidRPr="00A85B6F" w:rsidTr="00346ED4">
        <w:tc>
          <w:tcPr>
            <w:tcW w:w="6204" w:type="dxa"/>
            <w:tcBorders>
              <w:right w:val="single" w:sz="12" w:space="0" w:color="FFD556" w:themeColor="accent1"/>
            </w:tcBorders>
            <w:tcMar>
              <w:bottom w:w="0" w:type="dxa"/>
              <w:right w:w="0" w:type="dxa"/>
            </w:tcMar>
          </w:tcPr>
          <w:tbl>
            <w:tblPr>
              <w:tblW w:w="6189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9"/>
            </w:tblGrid>
            <w:tr w:rsidR="00FC03C6" w:rsidRPr="00A85B6F" w:rsidTr="00B2190F">
              <w:trPr>
                <w:trHeight w:hRule="exact" w:val="1215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</w:tcPr>
                <w:p w:rsidR="00FC03C6" w:rsidRPr="00A85B6F" w:rsidRDefault="00D12778" w:rsidP="00346ED4">
                  <w:pPr>
                    <w:pStyle w:val="Heading1"/>
                  </w:pPr>
                  <w:sdt>
                    <w:sdtPr>
                      <w:alias w:val="Enter recipient name:"/>
                      <w:tag w:val="Enter recipient name:"/>
                      <w:id w:val="2044861746"/>
                      <w:placeholder>
                        <w:docPart w:val="2E64E0C4C1C745B38A0ABD1C0E84372A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F818E6">
                        <w:t>Trey Floto</w:t>
                      </w:r>
                    </w:sdtContent>
                  </w:sdt>
                </w:p>
                <w:p w:rsidR="00FC03C6" w:rsidRPr="00A85B6F" w:rsidRDefault="00F818E6" w:rsidP="00346ED4">
                  <w:pPr>
                    <w:pStyle w:val="Heading2"/>
                  </w:pPr>
                  <w:r>
                    <w:t>Lead Developer</w:t>
                  </w:r>
                  <w:r w:rsidR="00FC03C6" w:rsidRPr="00A85B6F">
                    <w:t xml:space="preserve"> </w:t>
                  </w:r>
                  <w:r w:rsidR="00FC03C6">
                    <w:t xml:space="preserve">| </w:t>
                  </w:r>
                  <w:proofErr w:type="spellStart"/>
                  <w:r>
                    <w:t>Blapperture</w:t>
                  </w:r>
                  <w:proofErr w:type="spellEnd"/>
                  <w:r>
                    <w:t xml:space="preserve"> Mesa Incorporated</w:t>
                  </w:r>
                  <w:r w:rsidR="00FC03C6">
                    <w:t xml:space="preserve"> </w:t>
                  </w:r>
                </w:p>
              </w:tc>
            </w:tr>
            <w:tr w:rsidR="00FC03C6" w:rsidRPr="00A85B6F" w:rsidTr="0059680C">
              <w:trPr>
                <w:trHeight w:val="806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403" w:type="dxa"/>
                  </w:tcMar>
                </w:tcPr>
                <w:p w:rsidR="004F63A1" w:rsidRDefault="00AB1301" w:rsidP="004F63A1">
                  <w:pPr>
                    <w:pStyle w:val="Date"/>
                    <w:spacing w:after="0"/>
                  </w:pPr>
                  <w:r>
                    <w:t>4/18/202</w:t>
                  </w:r>
                  <w:r w:rsidR="00F818E6">
                    <w:t xml:space="preserve">3    </w:t>
                  </w:r>
                </w:p>
                <w:p w:rsidR="004F63A1" w:rsidRDefault="00F818E6" w:rsidP="004F63A1">
                  <w:pPr>
                    <w:pStyle w:val="Date"/>
                    <w:spacing w:after="0"/>
                  </w:pPr>
                  <w:r>
                    <w:t xml:space="preserve">     </w:t>
                  </w:r>
                </w:p>
                <w:p w:rsidR="00FC03C6" w:rsidRDefault="00FC03C6" w:rsidP="004F63A1">
                  <w:pPr>
                    <w:pStyle w:val="Date"/>
                    <w:spacing w:after="0"/>
                  </w:pPr>
                  <w:r>
                    <w:t xml:space="preserve">Dear </w:t>
                  </w:r>
                  <w:sdt>
                    <w:sdtPr>
                      <w:alias w:val="Enter recipient name:"/>
                      <w:tag w:val="Enter recipient name:"/>
                      <w:id w:val="-326743932"/>
                      <w:placeholder>
                        <w:docPart w:val="502430EF913C4F439E0C1C684EDAA3F5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F818E6">
                        <w:t xml:space="preserve">Trey </w:t>
                      </w:r>
                      <w:proofErr w:type="spellStart"/>
                      <w:r w:rsidR="00F818E6">
                        <w:t>Floto</w:t>
                      </w:r>
                      <w:proofErr w:type="spellEnd"/>
                    </w:sdtContent>
                  </w:sdt>
                  <w:r>
                    <w:t>,</w:t>
                  </w:r>
                </w:p>
                <w:p w:rsidR="004F63A1" w:rsidRPr="004F63A1" w:rsidRDefault="004F63A1" w:rsidP="004F63A1"/>
                <w:p w:rsidR="00FC03C6" w:rsidRDefault="00AB1301" w:rsidP="00AB1301">
                  <w:r>
                    <w:t>I am excited at the opportunity to work alongside you</w:t>
                  </w:r>
                  <w:r w:rsidR="00F818E6">
                    <w:t xml:space="preserve"> whist developing the next York Tech website</w:t>
                  </w:r>
                  <w:r>
                    <w:t xml:space="preserve">. </w:t>
                  </w:r>
                  <w:r w:rsidR="00F818E6">
                    <w:t xml:space="preserve">As a student and someone who studies web design, to potentially be a part of the team that innovates the newest website edition for the school would make me feel gratified, as I’d leave behind something beneficial before I graduate. </w:t>
                  </w:r>
                  <w:r w:rsidR="00B2190F">
                    <w:t>I believe that this position will help me grow as a programmer/developer, as it will introduce me to a proper design flow and process that I haven’t experienced before.</w:t>
                  </w:r>
                  <w:r w:rsidR="00F818E6">
                    <w:t xml:space="preserve"> This opportunity also presents me with an example to include on my resume in the future.</w:t>
                  </w:r>
                </w:p>
                <w:p w:rsidR="00AB1301" w:rsidRDefault="00AB1301" w:rsidP="00AB1301"/>
                <w:p w:rsidR="00AB1301" w:rsidRDefault="002A4330" w:rsidP="00AB1301">
                  <w:r>
                    <w:t>The programming languages that I’m most skilled in are</w:t>
                  </w:r>
                  <w:r w:rsidR="00B2190F">
                    <w:t xml:space="preserve"> JavaScript and HTML</w:t>
                  </w:r>
                  <w:r w:rsidR="00F818E6">
                    <w:t>, but my CSS skills aren’t too bad either</w:t>
                  </w:r>
                  <w:r w:rsidR="00B2190F">
                    <w:t xml:space="preserve">. </w:t>
                  </w:r>
                  <w:r w:rsidR="008F06EC">
                    <w:t>I am always willing to share ideas with any of my teammates/co-workers</w:t>
                  </w:r>
                  <w:r>
                    <w:t xml:space="preserve"> and </w:t>
                  </w:r>
                  <w:r w:rsidR="008F06EC">
                    <w:t>find myself to be efficient in terms of troubleshooting</w:t>
                  </w:r>
                  <w:r>
                    <w:t xml:space="preserve"> and debugging</w:t>
                  </w:r>
                  <w:r w:rsidR="008F06EC">
                    <w:t>.</w:t>
                  </w:r>
                  <w:r w:rsidR="00D33FC2">
                    <w:t xml:space="preserve"> I believe that my knowledge in program logic will help</w:t>
                  </w:r>
                  <w:r w:rsidR="00F818E6">
                    <w:t xml:space="preserve"> create more innovative features for the site</w:t>
                  </w:r>
                  <w:r w:rsidR="00D33FC2">
                    <w:t>.</w:t>
                  </w:r>
                  <w:r>
                    <w:t xml:space="preserve"> </w:t>
                  </w:r>
                </w:p>
                <w:p w:rsidR="00B2190F" w:rsidRDefault="00B2190F" w:rsidP="00AB1301"/>
                <w:p w:rsidR="002A4330" w:rsidRDefault="002A4330" w:rsidP="00AB1301">
                  <w:r>
                    <w:t>I look forward to any and all future discussions we may have.</w:t>
                  </w:r>
                </w:p>
                <w:p w:rsidR="00FC03C6" w:rsidRDefault="00D12778" w:rsidP="004F63A1">
                  <w:pPr>
                    <w:pStyle w:val="Closing"/>
                    <w:spacing w:after="0"/>
                  </w:pPr>
                  <w:sdt>
                    <w:sdtPr>
                      <w:alias w:val="Sincerely:"/>
                      <w:tag w:val="Sincerely:"/>
                      <w:id w:val="1167130124"/>
                      <w:placeholder>
                        <w:docPart w:val="C8DF76C5812C4888813CDB572EF7655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>
                        <w:t>Sincerely</w:t>
                      </w:r>
                    </w:sdtContent>
                  </w:sdt>
                  <w:r w:rsidR="004F63A1">
                    <w:t>, Alexander Plitt.</w:t>
                  </w:r>
                  <w:bookmarkStart w:id="0" w:name="_GoBack"/>
                  <w:bookmarkEnd w:id="0"/>
                </w:p>
                <w:p w:rsidR="00FC03C6" w:rsidRPr="006C6A07" w:rsidRDefault="00FC03C6" w:rsidP="00346ED4">
                  <w:pPr>
                    <w:pStyle w:val="Signature"/>
                  </w:pPr>
                </w:p>
              </w:tc>
            </w:tr>
          </w:tbl>
          <w:p w:rsidR="00FC03C6" w:rsidRPr="00A85B6F" w:rsidRDefault="00FC03C6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  <w:tcMar>
              <w:bottom w:w="0" w:type="dxa"/>
            </w:tcMar>
          </w:tcPr>
          <w:tbl>
            <w:tblPr>
              <w:tblW w:w="4293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3797"/>
            </w:tblGrid>
            <w:tr w:rsidR="00FC03C6" w:rsidRPr="00A85B6F" w:rsidTr="002A4330">
              <w:trPr>
                <w:trHeight w:hRule="exact" w:val="2055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FC03C6" w:rsidRPr="00FC03C6" w:rsidRDefault="00D12778" w:rsidP="00B2190F">
                  <w:pPr>
                    <w:pStyle w:val="Heading1"/>
                  </w:pPr>
                  <w:sdt>
                    <w:sdtPr>
                      <w:alias w:val="Contact:"/>
                      <w:tag w:val="Contact:"/>
                      <w:id w:val="319159961"/>
                      <w:placeholder>
                        <w:docPart w:val="D6987B8769D7481BB8A65374051B1C1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>
                        <w:t>Contact</w:t>
                      </w:r>
                    </w:sdtContent>
                  </w:sdt>
                </w:p>
                <w:p w:rsidR="00FC03C6" w:rsidRPr="00FC03C6" w:rsidRDefault="00B2190F" w:rsidP="00FC03C6">
                  <w:pPr>
                    <w:pStyle w:val="Heading2"/>
                  </w:pPr>
                  <w:r>
                    <w:t>Alexa24235@live.ytech.edu</w:t>
                  </w:r>
                </w:p>
                <w:p w:rsidR="00FC03C6" w:rsidRPr="00FC03C6" w:rsidRDefault="00FC03C6" w:rsidP="00FC03C6">
                  <w:pPr>
                    <w:pStyle w:val="Heading2"/>
                  </w:pPr>
                </w:p>
              </w:tc>
            </w:tr>
          </w:tbl>
          <w:p w:rsidR="00FC03C6" w:rsidRPr="00A85B6F" w:rsidRDefault="00FC03C6" w:rsidP="00346ED4"/>
        </w:tc>
      </w:tr>
    </w:tbl>
    <w:p w:rsidR="00BA1C17" w:rsidRPr="00FC03C6" w:rsidRDefault="00BA1C17" w:rsidP="00FC03C6"/>
    <w:sectPr w:rsidR="00BA1C17" w:rsidRPr="00FC03C6" w:rsidSect="004A7675">
      <w:footerReference w:type="default" r:id="rId8"/>
      <w:headerReference w:type="first" r:id="rId9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778" w:rsidRDefault="00D12778" w:rsidP="004A7542">
      <w:pPr>
        <w:spacing w:after="0" w:line="240" w:lineRule="auto"/>
      </w:pPr>
      <w:r>
        <w:separator/>
      </w:r>
    </w:p>
  </w:endnote>
  <w:endnote w:type="continuationSeparator" w:id="0">
    <w:p w:rsidR="00D12778" w:rsidRDefault="00D12778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1C1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778" w:rsidRDefault="00D12778" w:rsidP="004A7542">
      <w:pPr>
        <w:spacing w:after="0" w:line="240" w:lineRule="auto"/>
      </w:pPr>
      <w:r>
        <w:separator/>
      </w:r>
    </w:p>
  </w:footnote>
  <w:footnote w:type="continuationSeparator" w:id="0">
    <w:p w:rsidR="00D12778" w:rsidRDefault="00D12778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nter your name:"/>
      <w:tag w:val="Enter your name:"/>
      <w:id w:val="894705151"/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15:appearance w15:val="hidden"/>
      <w:text/>
    </w:sdtPr>
    <w:sdtEndPr/>
    <w:sdtContent>
      <w:p w:rsidR="009A61FA" w:rsidRDefault="00B2190F" w:rsidP="00B448CC">
        <w:pPr>
          <w:pStyle w:val="Header"/>
        </w:pPr>
        <w:r>
          <w:t>Alexander Plitt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01"/>
    <w:rsid w:val="00011C73"/>
    <w:rsid w:val="000B7692"/>
    <w:rsid w:val="000E568C"/>
    <w:rsid w:val="000F138F"/>
    <w:rsid w:val="00210152"/>
    <w:rsid w:val="00293B83"/>
    <w:rsid w:val="002A4330"/>
    <w:rsid w:val="002D075C"/>
    <w:rsid w:val="003160AF"/>
    <w:rsid w:val="004A7542"/>
    <w:rsid w:val="004F63A1"/>
    <w:rsid w:val="0059680C"/>
    <w:rsid w:val="005C0304"/>
    <w:rsid w:val="006A3CE7"/>
    <w:rsid w:val="006A5CBF"/>
    <w:rsid w:val="007A28FB"/>
    <w:rsid w:val="008901F5"/>
    <w:rsid w:val="008F06EC"/>
    <w:rsid w:val="009A61FA"/>
    <w:rsid w:val="00AB1301"/>
    <w:rsid w:val="00B01A16"/>
    <w:rsid w:val="00B077D9"/>
    <w:rsid w:val="00B2190F"/>
    <w:rsid w:val="00B448CC"/>
    <w:rsid w:val="00BA1C17"/>
    <w:rsid w:val="00D12778"/>
    <w:rsid w:val="00D33FC2"/>
    <w:rsid w:val="00F818E6"/>
    <w:rsid w:val="00FC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FA0B"/>
  <w15:chartTrackingRefBased/>
  <w15:docId w15:val="{4A92CB4B-BEB6-48FA-9B79-DA4DA19E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n-US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4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138F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10152"/>
    <w:pPr>
      <w:keepNext/>
      <w:keepLines/>
      <w:spacing w:before="360"/>
      <w:contextualSpacing/>
      <w:jc w:val="center"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3C6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3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1015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03C6"/>
    <w:rPr>
      <w:rFonts w:asciiTheme="majorHAnsi" w:eastAsiaTheme="majorEastAsia" w:hAnsiTheme="majorHAnsi" w:cstheme="majorBidi"/>
      <w:b/>
      <w:szCs w:val="26"/>
    </w:rPr>
  </w:style>
  <w:style w:type="paragraph" w:styleId="Header">
    <w:name w:val="header"/>
    <w:basedOn w:val="Normal"/>
    <w:link w:val="HeaderChar"/>
    <w:uiPriority w:val="99"/>
    <w:unhideWhenUsed/>
    <w:rsid w:val="00FC03C6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  <w:jc w:val="center"/>
    </w:pPr>
    <w:rPr>
      <w:caps/>
      <w:color w:val="404040" w:themeColor="text1" w:themeTint="BF"/>
      <w:spacing w:val="80"/>
      <w:sz w:val="46"/>
    </w:rPr>
  </w:style>
  <w:style w:type="character" w:customStyle="1" w:styleId="HeaderChar">
    <w:name w:val="Header Char"/>
    <w:basedOn w:val="DefaultParagraphFont"/>
    <w:link w:val="Header"/>
    <w:uiPriority w:val="99"/>
    <w:rsid w:val="00FC03C6"/>
    <w:rPr>
      <w:caps/>
      <w:color w:val="404040" w:themeColor="text1" w:themeTint="BF"/>
      <w:spacing w:val="80"/>
      <w:sz w:val="46"/>
    </w:rPr>
  </w:style>
  <w:style w:type="paragraph" w:styleId="Footer">
    <w:name w:val="footer"/>
    <w:basedOn w:val="Normal"/>
    <w:link w:val="FooterChar"/>
    <w:uiPriority w:val="99"/>
    <w:unhideWhenUsed/>
    <w:rsid w:val="00FC03C6"/>
    <w:pPr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FC03C6"/>
  </w:style>
  <w:style w:type="paragraph" w:styleId="NoSpacing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4A7542"/>
  </w:style>
  <w:style w:type="character" w:customStyle="1" w:styleId="GraphicChar">
    <w:name w:val="Graphic Char"/>
    <w:basedOn w:val="DefaultParagraphFont"/>
    <w:link w:val="Graphic"/>
    <w:uiPriority w:val="10"/>
    <w:rsid w:val="004A7542"/>
  </w:style>
  <w:style w:type="character" w:styleId="PlaceholderText">
    <w:name w:val="Placeholder Text"/>
    <w:basedOn w:val="DefaultParagraphFont"/>
    <w:uiPriority w:val="99"/>
    <w:semiHidden/>
    <w:rsid w:val="004A754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075C"/>
    <w:rPr>
      <w:i/>
      <w:iCs/>
      <w:color w:val="806000" w:themeColor="accent4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075C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C"/>
    <w:rPr>
      <w:rFonts w:ascii="Segoe UI" w:hAnsi="Segoe UI" w:cs="Segoe UI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075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75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7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75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75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75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5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5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075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075C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FC03C6"/>
    <w:pPr>
      <w:spacing w:after="120"/>
    </w:pPr>
  </w:style>
  <w:style w:type="character" w:customStyle="1" w:styleId="SalutationChar">
    <w:name w:val="Salutation Char"/>
    <w:basedOn w:val="DefaultParagraphFont"/>
    <w:link w:val="Salutation"/>
    <w:uiPriority w:val="12"/>
    <w:rsid w:val="00FC03C6"/>
  </w:style>
  <w:style w:type="paragraph" w:styleId="Closing">
    <w:name w:val="Closing"/>
    <w:basedOn w:val="Normal"/>
    <w:next w:val="Signature"/>
    <w:link w:val="ClosingChar"/>
    <w:uiPriority w:val="13"/>
    <w:qFormat/>
    <w:rsid w:val="00FC03C6"/>
    <w:pPr>
      <w:spacing w:before="360" w:after="12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FC03C6"/>
  </w:style>
  <w:style w:type="paragraph" w:styleId="Signature">
    <w:name w:val="Signature"/>
    <w:basedOn w:val="Normal"/>
    <w:next w:val="Normal"/>
    <w:link w:val="SignatureChar"/>
    <w:uiPriority w:val="14"/>
    <w:qFormat/>
    <w:rsid w:val="00FC03C6"/>
    <w:pPr>
      <w:spacing w:after="12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FC03C6"/>
  </w:style>
  <w:style w:type="paragraph" w:styleId="Date">
    <w:name w:val="Date"/>
    <w:basedOn w:val="Normal"/>
    <w:next w:val="Normal"/>
    <w:link w:val="DateChar"/>
    <w:uiPriority w:val="11"/>
    <w:qFormat/>
    <w:rsid w:val="00FC03C6"/>
    <w:pPr>
      <w:spacing w:after="560"/>
    </w:pPr>
  </w:style>
  <w:style w:type="character" w:customStyle="1" w:styleId="DateChar">
    <w:name w:val="Date Char"/>
    <w:basedOn w:val="DefaultParagraphFont"/>
    <w:link w:val="Date"/>
    <w:uiPriority w:val="11"/>
    <w:rsid w:val="00FC03C6"/>
  </w:style>
  <w:style w:type="character" w:customStyle="1" w:styleId="Heading9Char">
    <w:name w:val="Heading 9 Char"/>
    <w:basedOn w:val="DefaultParagraphFont"/>
    <w:link w:val="Heading9"/>
    <w:uiPriority w:val="9"/>
    <w:semiHidden/>
    <w:rsid w:val="000F138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138F"/>
    <w:pPr>
      <w:spacing w:after="200" w:line="240" w:lineRule="auto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litt\AppData\Roaming\Microsoft\Templates\Crisp%20and%20clean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E64E0C4C1C745B38A0ABD1C0E843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B2BD6-BA09-4C4F-B55D-E52ACD47A940}"/>
      </w:docPartPr>
      <w:docPartBody>
        <w:p w:rsidR="00494DE8" w:rsidRDefault="005B7998">
          <w:pPr>
            <w:pStyle w:val="2E64E0C4C1C745B38A0ABD1C0E84372A"/>
          </w:pPr>
          <w:r>
            <w:t>Recipient Name</w:t>
          </w:r>
        </w:p>
      </w:docPartBody>
    </w:docPart>
    <w:docPart>
      <w:docPartPr>
        <w:name w:val="502430EF913C4F439E0C1C684EDAA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7BFB2-0120-41D4-80B8-87F3838202E8}"/>
      </w:docPartPr>
      <w:docPartBody>
        <w:p w:rsidR="00494DE8" w:rsidRDefault="005B7998">
          <w:pPr>
            <w:pStyle w:val="502430EF913C4F439E0C1C684EDAA3F5"/>
          </w:pPr>
          <w:r>
            <w:t>Recipient Name</w:t>
          </w:r>
        </w:p>
      </w:docPartBody>
    </w:docPart>
    <w:docPart>
      <w:docPartPr>
        <w:name w:val="C8DF76C5812C4888813CDB572EF76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4BC89-A3C4-44C0-94E7-2C796AF13109}"/>
      </w:docPartPr>
      <w:docPartBody>
        <w:p w:rsidR="00494DE8" w:rsidRDefault="005B7998">
          <w:pPr>
            <w:pStyle w:val="C8DF76C5812C4888813CDB572EF76551"/>
          </w:pPr>
          <w:r>
            <w:t>Sincerely</w:t>
          </w:r>
        </w:p>
      </w:docPartBody>
    </w:docPart>
    <w:docPart>
      <w:docPartPr>
        <w:name w:val="D6987B8769D7481BB8A65374051B1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8316-9484-4763-9C0F-23E944A31BE3}"/>
      </w:docPartPr>
      <w:docPartBody>
        <w:p w:rsidR="00494DE8" w:rsidRDefault="005B7998">
          <w:pPr>
            <w:pStyle w:val="D6987B8769D7481BB8A65374051B1C14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98"/>
    <w:rsid w:val="00494DE8"/>
    <w:rsid w:val="005A4E50"/>
    <w:rsid w:val="005B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64E0C4C1C745B38A0ABD1C0E84372A">
    <w:name w:val="2E64E0C4C1C745B38A0ABD1C0E84372A"/>
  </w:style>
  <w:style w:type="paragraph" w:customStyle="1" w:styleId="9121A874499148F98E7DB907D28515DB">
    <w:name w:val="9121A874499148F98E7DB907D28515DB"/>
  </w:style>
  <w:style w:type="paragraph" w:customStyle="1" w:styleId="8BF44E01C384402AB6A40C62C925BB4B">
    <w:name w:val="8BF44E01C384402AB6A40C62C925BB4B"/>
  </w:style>
  <w:style w:type="paragraph" w:customStyle="1" w:styleId="7FE8EB2B75554EFE89FEAF2EE4C34898">
    <w:name w:val="7FE8EB2B75554EFE89FEAF2EE4C34898"/>
  </w:style>
  <w:style w:type="paragraph" w:customStyle="1" w:styleId="B0E81C154ABB47789FA6B7642F307FFF">
    <w:name w:val="B0E81C154ABB47789FA6B7642F307FFF"/>
  </w:style>
  <w:style w:type="paragraph" w:customStyle="1" w:styleId="DFE64A8B8B444144B8F55D262CDF80C8">
    <w:name w:val="DFE64A8B8B444144B8F55D262CDF80C8"/>
  </w:style>
  <w:style w:type="paragraph" w:customStyle="1" w:styleId="502430EF913C4F439E0C1C684EDAA3F5">
    <w:name w:val="502430EF913C4F439E0C1C684EDAA3F5"/>
  </w:style>
  <w:style w:type="paragraph" w:customStyle="1" w:styleId="3969F8F97BE646F1A489230A808FF5AD">
    <w:name w:val="3969F8F97BE646F1A489230A808FF5AD"/>
  </w:style>
  <w:style w:type="paragraph" w:customStyle="1" w:styleId="C8DF76C5812C4888813CDB572EF76551">
    <w:name w:val="C8DF76C5812C4888813CDB572EF76551"/>
  </w:style>
  <w:style w:type="paragraph" w:customStyle="1" w:styleId="14FBBB976A324521B0DF11DAA9551F97">
    <w:name w:val="14FBBB976A324521B0DF11DAA9551F97"/>
  </w:style>
  <w:style w:type="paragraph" w:customStyle="1" w:styleId="D6987B8769D7481BB8A65374051B1C14">
    <w:name w:val="D6987B8769D7481BB8A65374051B1C14"/>
  </w:style>
  <w:style w:type="paragraph" w:customStyle="1" w:styleId="7A83E37831F24965B6FB13971B3281D0">
    <w:name w:val="7A83E37831F24965B6FB13971B3281D0"/>
  </w:style>
  <w:style w:type="paragraph" w:customStyle="1" w:styleId="E95CF4CC7F194A7B84B21C7682B6062C">
    <w:name w:val="E95CF4CC7F194A7B84B21C7682B6062C"/>
  </w:style>
  <w:style w:type="paragraph" w:customStyle="1" w:styleId="6CB7CE1F451D4C2D861D1E821DFB73F3">
    <w:name w:val="6CB7CE1F451D4C2D861D1E821DFB73F3"/>
  </w:style>
  <w:style w:type="paragraph" w:customStyle="1" w:styleId="FCFB6A9B9B8145E0B7A78C230F5AE0E5">
    <w:name w:val="FCFB6A9B9B8145E0B7A78C230F5AE0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Trey Floto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cover letter, designed by MOO.dotx</Template>
  <TotalTime>56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Plitt, Alexander</dc:creator>
  <cp:keywords>Alexander Plitt</cp:keywords>
  <dc:description/>
  <cp:lastModifiedBy>Plitt, Alexander</cp:lastModifiedBy>
  <cp:revision>2</cp:revision>
  <dcterms:created xsi:type="dcterms:W3CDTF">2023-04-18T18:01:00Z</dcterms:created>
  <dcterms:modified xsi:type="dcterms:W3CDTF">2023-04-19T13:22:00Z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