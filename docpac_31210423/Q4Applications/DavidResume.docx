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F543F0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8658275" w14:textId="53FDD52F" w:rsidR="00692703" w:rsidRPr="00CF1A49" w:rsidRDefault="002E19AF" w:rsidP="00913946">
            <w:pPr>
              <w:pStyle w:val="Title"/>
            </w:pPr>
            <w:r>
              <w:t xml:space="preserve">  </w:t>
            </w:r>
            <w:r w:rsidR="00EE598B">
              <w:t>David</w:t>
            </w:r>
            <w:r w:rsidR="00692703" w:rsidRPr="00CF1A49">
              <w:t xml:space="preserve"> </w:t>
            </w:r>
            <w:r w:rsidR="00EE598B" w:rsidRPr="00EE598B">
              <w:rPr>
                <w:rStyle w:val="IntenseEmphasis"/>
                <w:b w:val="0"/>
                <w:color w:val="595959" w:themeColor="text1" w:themeTint="A6"/>
              </w:rPr>
              <w:t>A. Seifert</w:t>
            </w:r>
          </w:p>
          <w:p w14:paraId="594A8869" w14:textId="77777777" w:rsidR="00692703" w:rsidRPr="00CF1A49" w:rsidRDefault="00EE598B" w:rsidP="00913946">
            <w:pPr>
              <w:pStyle w:val="ContactInfo"/>
              <w:contextualSpacing w:val="0"/>
            </w:pPr>
            <w:r>
              <w:t>My house lane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0C0B03EB8CA464B81CCDB1EB76F584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</w:t>
            </w:r>
            <w:r w:rsidRPr="00EE598B">
              <w:t>833-411-3539</w:t>
            </w:r>
          </w:p>
          <w:p w14:paraId="1B60100B" w14:textId="77777777" w:rsidR="00692703" w:rsidRPr="00CF1A49" w:rsidRDefault="00EE598B" w:rsidP="00913946">
            <w:pPr>
              <w:pStyle w:val="ContactInfoEmphasis"/>
              <w:contextualSpacing w:val="0"/>
            </w:pPr>
            <w:r>
              <w:t>David24461@live.ytech.edu</w:t>
            </w:r>
          </w:p>
        </w:tc>
      </w:tr>
      <w:tr w:rsidR="009571D8" w:rsidRPr="00CF1A49" w14:paraId="1F059264" w14:textId="77777777" w:rsidTr="00692703">
        <w:tc>
          <w:tcPr>
            <w:tcW w:w="9360" w:type="dxa"/>
            <w:tcMar>
              <w:top w:w="432" w:type="dxa"/>
            </w:tcMar>
          </w:tcPr>
          <w:p w14:paraId="6E03B361" w14:textId="1E982594"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C17A4B475783402599C06653FE6C1B7C"/>
        </w:placeholder>
        <w:temporary/>
        <w:showingPlcHdr/>
        <w15:appearance w15:val="hidden"/>
      </w:sdtPr>
      <w:sdtEndPr/>
      <w:sdtContent>
        <w:p w14:paraId="33CDCD70" w14:textId="77777777" w:rsidR="00EE598B" w:rsidRPr="00CF1A49" w:rsidRDefault="00EE598B" w:rsidP="00EE598B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EE598B" w:rsidRPr="006E1507" w14:paraId="0C708609" w14:textId="77777777" w:rsidTr="00E77436">
        <w:trPr>
          <w:trHeight w:val="976"/>
        </w:trPr>
        <w:tc>
          <w:tcPr>
            <w:tcW w:w="4675" w:type="dxa"/>
          </w:tcPr>
          <w:p w14:paraId="794F039F" w14:textId="1538F621" w:rsidR="00EE598B" w:rsidRDefault="00885AD0" w:rsidP="00E77436">
            <w:pPr>
              <w:pStyle w:val="ListBullet"/>
              <w:contextualSpacing w:val="0"/>
            </w:pPr>
            <w:r>
              <w:t xml:space="preserve">Experienced </w:t>
            </w:r>
            <w:r w:rsidR="00551AFE">
              <w:t>with a fast-paced environment</w:t>
            </w:r>
          </w:p>
          <w:p w14:paraId="454717FF" w14:textId="03724A6F" w:rsidR="00C3625C" w:rsidRPr="006E1507" w:rsidRDefault="00C3625C" w:rsidP="00E77436">
            <w:pPr>
              <w:pStyle w:val="ListBullet"/>
              <w:contextualSpacing w:val="0"/>
            </w:pPr>
            <w:r>
              <w:t>programmer</w:t>
            </w:r>
          </w:p>
          <w:p w14:paraId="674AE4F8" w14:textId="54F0A8A4" w:rsidR="00EE598B" w:rsidRPr="006E1507" w:rsidRDefault="00EE598B" w:rsidP="00C3625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06372419" w14:textId="238A8C66" w:rsidR="00EE598B" w:rsidRPr="006E1507" w:rsidRDefault="00EE598B" w:rsidP="00C3625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53D2CE87" w14:textId="77777777" w:rsidR="004E01EB" w:rsidRPr="00CF1A49" w:rsidRDefault="0033127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CE0830855734D36839C99CB9DCE36E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DBFB70C" w14:textId="77777777" w:rsidTr="00D66A52">
        <w:tc>
          <w:tcPr>
            <w:tcW w:w="9355" w:type="dxa"/>
          </w:tcPr>
          <w:p w14:paraId="5949E0EA" w14:textId="77777777" w:rsidR="001D0BF1" w:rsidRPr="00CF1A49" w:rsidRDefault="0033127B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F08C640FD9B24E2D9F73D1DC44793C55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–</w:t>
            </w:r>
            <w:r w:rsidR="00551AFE">
              <w:t xml:space="preserve"> September 2022</w:t>
            </w:r>
            <w:r w:rsidR="001D0BF1" w:rsidRPr="00CF1A49">
              <w:t xml:space="preserve">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FFC80411DAE34BB6B269B10DE0DAD9B8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To</w:t>
                </w:r>
              </w:sdtContent>
            </w:sdt>
            <w:r w:rsidR="00551AFE">
              <w:t xml:space="preserve"> current</w:t>
            </w:r>
          </w:p>
          <w:p w14:paraId="024662FA" w14:textId="77777777" w:rsidR="001D0BF1" w:rsidRPr="00CF1A49" w:rsidRDefault="00551AFE" w:rsidP="001D0BF1">
            <w:pPr>
              <w:pStyle w:val="Heading2"/>
              <w:contextualSpacing w:val="0"/>
              <w:outlineLvl w:val="1"/>
            </w:pPr>
            <w:r>
              <w:t>Crew Member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Wendys</w:t>
            </w:r>
          </w:p>
          <w:p w14:paraId="614FCEDC" w14:textId="77777777" w:rsidR="001E3120" w:rsidRPr="00CF1A49" w:rsidRDefault="00E6409C" w:rsidP="001D0BF1">
            <w:pPr>
              <w:contextualSpacing w:val="0"/>
            </w:pPr>
            <w:r>
              <w:t xml:space="preserve"> </w:t>
            </w:r>
            <w:r w:rsidR="00271405">
              <w:t>Grill, Drive thru window, and Fryer</w:t>
            </w:r>
          </w:p>
        </w:tc>
      </w:tr>
      <w:tr w:rsidR="00F61DF9" w:rsidRPr="00CF1A49" w14:paraId="3D3615F9" w14:textId="77777777" w:rsidTr="00F61DF9">
        <w:tc>
          <w:tcPr>
            <w:tcW w:w="9355" w:type="dxa"/>
            <w:tcMar>
              <w:top w:w="216" w:type="dxa"/>
            </w:tcMar>
          </w:tcPr>
          <w:p w14:paraId="4EDE3222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CFB4BA6223F04EC0B8E54FF175DE5688"/>
        </w:placeholder>
        <w:temporary/>
        <w:showingPlcHdr/>
        <w15:appearance w15:val="hidden"/>
      </w:sdtPr>
      <w:sdtEndPr/>
      <w:sdtContent>
        <w:p w14:paraId="5EF5C03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64E5922" w14:textId="77777777" w:rsidTr="00D66A52">
        <w:tc>
          <w:tcPr>
            <w:tcW w:w="9355" w:type="dxa"/>
          </w:tcPr>
          <w:p w14:paraId="14DB876D" w14:textId="77777777" w:rsidR="001D0BF1" w:rsidRPr="00CF1A49" w:rsidRDefault="00271405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2019 – May 2024</w:t>
            </w:r>
          </w:p>
          <w:p w14:paraId="44E70FBA" w14:textId="77777777" w:rsidR="001D0BF1" w:rsidRPr="00CF1A49" w:rsidRDefault="00880C2B" w:rsidP="001D0BF1">
            <w:pPr>
              <w:pStyle w:val="Heading2"/>
              <w:contextualSpacing w:val="0"/>
              <w:outlineLvl w:val="1"/>
            </w:pPr>
            <w:r>
              <w:t>IT Computer programming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York County school of technology</w:t>
            </w:r>
          </w:p>
          <w:p w14:paraId="6F533613" w14:textId="4F608833" w:rsidR="007538DC" w:rsidRPr="00CF1A49" w:rsidRDefault="007538DC" w:rsidP="007538DC">
            <w:pPr>
              <w:contextualSpacing w:val="0"/>
            </w:pPr>
            <w:bookmarkStart w:id="0" w:name="_GoBack"/>
            <w:bookmarkEnd w:id="0"/>
          </w:p>
        </w:tc>
      </w:tr>
      <w:tr w:rsidR="00F61DF9" w:rsidRPr="00CF1A49" w14:paraId="2D816BAE" w14:textId="77777777" w:rsidTr="00F61DF9">
        <w:tc>
          <w:tcPr>
            <w:tcW w:w="9355" w:type="dxa"/>
            <w:tcMar>
              <w:top w:w="216" w:type="dxa"/>
            </w:tcMar>
          </w:tcPr>
          <w:p w14:paraId="66BE4C49" w14:textId="77777777" w:rsidR="00F61DF9" w:rsidRDefault="00F61DF9" w:rsidP="00F61DF9"/>
        </w:tc>
      </w:tr>
    </w:tbl>
    <w:p w14:paraId="592B3558" w14:textId="393291CC" w:rsidR="00B51D1B" w:rsidRPr="006E1507" w:rsidRDefault="00B51D1B" w:rsidP="006E1507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C7195" w14:textId="77777777" w:rsidR="00EE598B" w:rsidRDefault="00EE598B" w:rsidP="0068194B">
      <w:r>
        <w:separator/>
      </w:r>
    </w:p>
    <w:p w14:paraId="295E0CAA" w14:textId="77777777" w:rsidR="00EE598B" w:rsidRDefault="00EE598B"/>
    <w:p w14:paraId="18189DB1" w14:textId="77777777" w:rsidR="00EE598B" w:rsidRDefault="00EE598B"/>
  </w:endnote>
  <w:endnote w:type="continuationSeparator" w:id="0">
    <w:p w14:paraId="07448523" w14:textId="77777777" w:rsidR="00EE598B" w:rsidRDefault="00EE598B" w:rsidP="0068194B">
      <w:r>
        <w:continuationSeparator/>
      </w:r>
    </w:p>
    <w:p w14:paraId="6AB45120" w14:textId="77777777" w:rsidR="00EE598B" w:rsidRDefault="00EE598B"/>
    <w:p w14:paraId="2299286C" w14:textId="77777777" w:rsidR="00EE598B" w:rsidRDefault="00EE5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6194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78897" w14:textId="77777777" w:rsidR="00EE598B" w:rsidRDefault="00EE598B" w:rsidP="0068194B">
      <w:r>
        <w:separator/>
      </w:r>
    </w:p>
    <w:p w14:paraId="03CFF4AE" w14:textId="77777777" w:rsidR="00EE598B" w:rsidRDefault="00EE598B"/>
    <w:p w14:paraId="5BEA795F" w14:textId="77777777" w:rsidR="00EE598B" w:rsidRDefault="00EE598B"/>
  </w:footnote>
  <w:footnote w:type="continuationSeparator" w:id="0">
    <w:p w14:paraId="08DF53A3" w14:textId="77777777" w:rsidR="00EE598B" w:rsidRDefault="00EE598B" w:rsidP="0068194B">
      <w:r>
        <w:continuationSeparator/>
      </w:r>
    </w:p>
    <w:p w14:paraId="7A9838C7" w14:textId="77777777" w:rsidR="00EE598B" w:rsidRDefault="00EE598B"/>
    <w:p w14:paraId="3CC71CB6" w14:textId="77777777" w:rsidR="00EE598B" w:rsidRDefault="00EE59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0C1F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A254CA" wp14:editId="0E9B8BC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3DAB6D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8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405"/>
    <w:rsid w:val="00275EAE"/>
    <w:rsid w:val="00294998"/>
    <w:rsid w:val="00297F18"/>
    <w:rsid w:val="002A1945"/>
    <w:rsid w:val="002B2958"/>
    <w:rsid w:val="002B3FC8"/>
    <w:rsid w:val="002D23C5"/>
    <w:rsid w:val="002D6137"/>
    <w:rsid w:val="002E19AF"/>
    <w:rsid w:val="002E7E61"/>
    <w:rsid w:val="002F05E5"/>
    <w:rsid w:val="002F254D"/>
    <w:rsid w:val="002F30E4"/>
    <w:rsid w:val="00307140"/>
    <w:rsid w:val="00316DFF"/>
    <w:rsid w:val="00325B57"/>
    <w:rsid w:val="0033127B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1F9E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1AF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C2B"/>
    <w:rsid w:val="008829F8"/>
    <w:rsid w:val="00885897"/>
    <w:rsid w:val="00885AD0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625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409C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598B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5F851DA"/>
  <w15:chartTrackingRefBased/>
  <w15:docId w15:val="{552E1C1C-1F9E-4E7D-A522-2C2AA4C3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ifer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C0B03EB8CA464B81CCDB1EB76F5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23FB0-3B53-4B6C-B3EC-9C492F340448}"/>
      </w:docPartPr>
      <w:docPartBody>
        <w:p w:rsidR="00C63C6C" w:rsidRDefault="00B01F40">
          <w:pPr>
            <w:pStyle w:val="F0C0B03EB8CA464B81CCDB1EB76F584F"/>
          </w:pPr>
          <w:r w:rsidRPr="00CF1A49">
            <w:t>·</w:t>
          </w:r>
        </w:p>
      </w:docPartBody>
    </w:docPart>
    <w:docPart>
      <w:docPartPr>
        <w:name w:val="9CE0830855734D36839C99CB9DCE3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72DC2-2B1E-48B9-B401-51430C52D7D5}"/>
      </w:docPartPr>
      <w:docPartBody>
        <w:p w:rsidR="00C63C6C" w:rsidRDefault="00B01F40">
          <w:pPr>
            <w:pStyle w:val="9CE0830855734D36839C99CB9DCE36E2"/>
          </w:pPr>
          <w:r w:rsidRPr="00CF1A49">
            <w:t>Experience</w:t>
          </w:r>
        </w:p>
      </w:docPartBody>
    </w:docPart>
    <w:docPart>
      <w:docPartPr>
        <w:name w:val="F08C640FD9B24E2D9F73D1DC44793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2F4B3-0A71-4FAC-B333-6B9C09812439}"/>
      </w:docPartPr>
      <w:docPartBody>
        <w:p w:rsidR="00C63C6C" w:rsidRDefault="00B01F40">
          <w:pPr>
            <w:pStyle w:val="F08C640FD9B24E2D9F73D1DC44793C55"/>
          </w:pPr>
          <w:r w:rsidRPr="00CF1A49">
            <w:t>Dates From</w:t>
          </w:r>
        </w:p>
      </w:docPartBody>
    </w:docPart>
    <w:docPart>
      <w:docPartPr>
        <w:name w:val="FFC80411DAE34BB6B269B10DE0DAD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15D0C-2658-431E-A1EF-CAD693E851C1}"/>
      </w:docPartPr>
      <w:docPartBody>
        <w:p w:rsidR="00C63C6C" w:rsidRDefault="00B01F40">
          <w:pPr>
            <w:pStyle w:val="FFC80411DAE34BB6B269B10DE0DAD9B8"/>
          </w:pPr>
          <w:r w:rsidRPr="00CF1A49">
            <w:t>To</w:t>
          </w:r>
        </w:p>
      </w:docPartBody>
    </w:docPart>
    <w:docPart>
      <w:docPartPr>
        <w:name w:val="CFB4BA6223F04EC0B8E54FF175DE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B9D64-257C-40A8-84E1-E7AD062660F0}"/>
      </w:docPartPr>
      <w:docPartBody>
        <w:p w:rsidR="00C63C6C" w:rsidRDefault="00B01F40">
          <w:pPr>
            <w:pStyle w:val="CFB4BA6223F04EC0B8E54FF175DE5688"/>
          </w:pPr>
          <w:r w:rsidRPr="00CF1A49">
            <w:t>Education</w:t>
          </w:r>
        </w:p>
      </w:docPartBody>
    </w:docPart>
    <w:docPart>
      <w:docPartPr>
        <w:name w:val="C17A4B475783402599C06653FE6C1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B385D-E6CA-414F-B1C7-86579C9608D5}"/>
      </w:docPartPr>
      <w:docPartBody>
        <w:p w:rsidR="00C63C6C" w:rsidRDefault="00B01F40" w:rsidP="00B01F40">
          <w:pPr>
            <w:pStyle w:val="C17A4B475783402599C06653FE6C1B7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40"/>
    <w:rsid w:val="00B01F40"/>
    <w:rsid w:val="00C6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D6C6AE4B0F48278EEDD2D6AF039436">
    <w:name w:val="10D6C6AE4B0F48278EEDD2D6AF03943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5B4E40A25CE4AC2A76C087128C5EF05">
    <w:name w:val="35B4E40A25CE4AC2A76C087128C5EF05"/>
  </w:style>
  <w:style w:type="paragraph" w:customStyle="1" w:styleId="78F1997E4EAE47ADAB988CDB0315311D">
    <w:name w:val="78F1997E4EAE47ADAB988CDB0315311D"/>
  </w:style>
  <w:style w:type="paragraph" w:customStyle="1" w:styleId="F0C0B03EB8CA464B81CCDB1EB76F584F">
    <w:name w:val="F0C0B03EB8CA464B81CCDB1EB76F584F"/>
  </w:style>
  <w:style w:type="paragraph" w:customStyle="1" w:styleId="CEC9EF92A3FE4D87A4A099AA8E20F7CB">
    <w:name w:val="CEC9EF92A3FE4D87A4A099AA8E20F7CB"/>
  </w:style>
  <w:style w:type="paragraph" w:customStyle="1" w:styleId="1F0FB231D3494853A0DF6444B6DAAAC0">
    <w:name w:val="1F0FB231D3494853A0DF6444B6DAAAC0"/>
  </w:style>
  <w:style w:type="paragraph" w:customStyle="1" w:styleId="82799D65053C42B78B67C62775CE265C">
    <w:name w:val="82799D65053C42B78B67C62775CE265C"/>
  </w:style>
  <w:style w:type="paragraph" w:customStyle="1" w:styleId="1530D71A3C6F453CB46378255755F6B8">
    <w:name w:val="1530D71A3C6F453CB46378255755F6B8"/>
  </w:style>
  <w:style w:type="paragraph" w:customStyle="1" w:styleId="CA9432D557504DAD83AB200656F6341A">
    <w:name w:val="CA9432D557504DAD83AB200656F6341A"/>
  </w:style>
  <w:style w:type="paragraph" w:customStyle="1" w:styleId="A1808F90224A4205994139942E6E0B91">
    <w:name w:val="A1808F90224A4205994139942E6E0B91"/>
  </w:style>
  <w:style w:type="paragraph" w:customStyle="1" w:styleId="EDCAC9D291C246C3B7A7F7DC6EB58975">
    <w:name w:val="EDCAC9D291C246C3B7A7F7DC6EB58975"/>
  </w:style>
  <w:style w:type="paragraph" w:customStyle="1" w:styleId="9CE0830855734D36839C99CB9DCE36E2">
    <w:name w:val="9CE0830855734D36839C99CB9DCE36E2"/>
  </w:style>
  <w:style w:type="paragraph" w:customStyle="1" w:styleId="F08C640FD9B24E2D9F73D1DC44793C55">
    <w:name w:val="F08C640FD9B24E2D9F73D1DC44793C55"/>
  </w:style>
  <w:style w:type="paragraph" w:customStyle="1" w:styleId="FFC80411DAE34BB6B269B10DE0DAD9B8">
    <w:name w:val="FFC80411DAE34BB6B269B10DE0DAD9B8"/>
  </w:style>
  <w:style w:type="paragraph" w:customStyle="1" w:styleId="15F540F9AB1F4F15B94B62BA59BB5280">
    <w:name w:val="15F540F9AB1F4F15B94B62BA59BB528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E23176DC4F54D7FA23A3378ADAC6351">
    <w:name w:val="BE23176DC4F54D7FA23A3378ADAC6351"/>
  </w:style>
  <w:style w:type="paragraph" w:customStyle="1" w:styleId="F8B8194A034649729CFB859313CA5507">
    <w:name w:val="F8B8194A034649729CFB859313CA5507"/>
  </w:style>
  <w:style w:type="paragraph" w:customStyle="1" w:styleId="655E6E53561E48F685FD9F5C900B2F73">
    <w:name w:val="655E6E53561E48F685FD9F5C900B2F73"/>
  </w:style>
  <w:style w:type="paragraph" w:customStyle="1" w:styleId="28D129BE22AF4EFAAA339C09860B693B">
    <w:name w:val="28D129BE22AF4EFAAA339C09860B693B"/>
  </w:style>
  <w:style w:type="paragraph" w:customStyle="1" w:styleId="1155BC064AED406C838EE71B15AD23C8">
    <w:name w:val="1155BC064AED406C838EE71B15AD23C8"/>
  </w:style>
  <w:style w:type="paragraph" w:customStyle="1" w:styleId="FFB1FE288B7047D297534989C4FBCFBB">
    <w:name w:val="FFB1FE288B7047D297534989C4FBCFBB"/>
  </w:style>
  <w:style w:type="paragraph" w:customStyle="1" w:styleId="8B3D4C5CDFEE4F72B4FFCC39CA447570">
    <w:name w:val="8B3D4C5CDFEE4F72B4FFCC39CA447570"/>
  </w:style>
  <w:style w:type="paragraph" w:customStyle="1" w:styleId="CFB4BA6223F04EC0B8E54FF175DE5688">
    <w:name w:val="CFB4BA6223F04EC0B8E54FF175DE5688"/>
  </w:style>
  <w:style w:type="paragraph" w:customStyle="1" w:styleId="844ED7C5F60444ACBE27FB5EA395582A">
    <w:name w:val="844ED7C5F60444ACBE27FB5EA395582A"/>
  </w:style>
  <w:style w:type="paragraph" w:customStyle="1" w:styleId="BE61899B7DBF4904801781688667D560">
    <w:name w:val="BE61899B7DBF4904801781688667D560"/>
  </w:style>
  <w:style w:type="paragraph" w:customStyle="1" w:styleId="1B41EAE453E349829E6CE9EAA616891C">
    <w:name w:val="1B41EAE453E349829E6CE9EAA616891C"/>
  </w:style>
  <w:style w:type="paragraph" w:customStyle="1" w:styleId="1006365E834B4F2F999470AB7E6F8152">
    <w:name w:val="1006365E834B4F2F999470AB7E6F8152"/>
  </w:style>
  <w:style w:type="paragraph" w:customStyle="1" w:styleId="CB3B0990A04F48AC9E2F754C6C7E9EA3">
    <w:name w:val="CB3B0990A04F48AC9E2F754C6C7E9EA3"/>
  </w:style>
  <w:style w:type="paragraph" w:customStyle="1" w:styleId="77D723322E34401E82ED51E4A2F02347">
    <w:name w:val="77D723322E34401E82ED51E4A2F02347"/>
  </w:style>
  <w:style w:type="paragraph" w:customStyle="1" w:styleId="3EF91E381D52490690942B8379CD4E14">
    <w:name w:val="3EF91E381D52490690942B8379CD4E14"/>
  </w:style>
  <w:style w:type="paragraph" w:customStyle="1" w:styleId="1E71F53164774B2C8CAAF6AE64F11D96">
    <w:name w:val="1E71F53164774B2C8CAAF6AE64F11D96"/>
  </w:style>
  <w:style w:type="paragraph" w:customStyle="1" w:styleId="891EE7DCEDB74658829177399CE160A5">
    <w:name w:val="891EE7DCEDB74658829177399CE160A5"/>
  </w:style>
  <w:style w:type="paragraph" w:customStyle="1" w:styleId="B4347ACE598943F3B09BFB364C8D30DC">
    <w:name w:val="B4347ACE598943F3B09BFB364C8D30DC"/>
  </w:style>
  <w:style w:type="paragraph" w:customStyle="1" w:styleId="73FFBF30E9C244479166F7659D6E538F">
    <w:name w:val="73FFBF30E9C244479166F7659D6E538F"/>
  </w:style>
  <w:style w:type="paragraph" w:customStyle="1" w:styleId="9C4B560C3CB54BB18ACD93ADA8552731">
    <w:name w:val="9C4B560C3CB54BB18ACD93ADA8552731"/>
  </w:style>
  <w:style w:type="paragraph" w:customStyle="1" w:styleId="BFB9A3BEFA914563BCA476C733673E2D">
    <w:name w:val="BFB9A3BEFA914563BCA476C733673E2D"/>
  </w:style>
  <w:style w:type="paragraph" w:customStyle="1" w:styleId="A0B356D4B3AD4FE3B7D09D33E4A34216">
    <w:name w:val="A0B356D4B3AD4FE3B7D09D33E4A34216"/>
  </w:style>
  <w:style w:type="paragraph" w:customStyle="1" w:styleId="2D32A8C672A5416CAD5054087E648D93">
    <w:name w:val="2D32A8C672A5416CAD5054087E648D93"/>
  </w:style>
  <w:style w:type="paragraph" w:customStyle="1" w:styleId="E3745884DF0042B7A27CEACA0B0119A0">
    <w:name w:val="E3745884DF0042B7A27CEACA0B0119A0"/>
  </w:style>
  <w:style w:type="paragraph" w:customStyle="1" w:styleId="A02A32A4F4A84FA2930D6F2AC5532E20">
    <w:name w:val="A02A32A4F4A84FA2930D6F2AC5532E20"/>
  </w:style>
  <w:style w:type="paragraph" w:customStyle="1" w:styleId="2285C025B0404149827DC6FAB13A9449">
    <w:name w:val="2285C025B0404149827DC6FAB13A9449"/>
  </w:style>
  <w:style w:type="paragraph" w:customStyle="1" w:styleId="C17A4B475783402599C06653FE6C1B7C">
    <w:name w:val="C17A4B475783402599C06653FE6C1B7C"/>
    <w:rsid w:val="00B01F40"/>
  </w:style>
  <w:style w:type="paragraph" w:customStyle="1" w:styleId="2A5CA0C24980472BB7C385B8A7D60364">
    <w:name w:val="2A5CA0C24980472BB7C385B8A7D60364"/>
    <w:rsid w:val="00B01F40"/>
  </w:style>
  <w:style w:type="paragraph" w:customStyle="1" w:styleId="8CEE050817F74130AC9CC184B0918AC7">
    <w:name w:val="8CEE050817F74130AC9CC184B0918AC7"/>
    <w:rsid w:val="00B01F40"/>
  </w:style>
  <w:style w:type="paragraph" w:customStyle="1" w:styleId="73D6966628704074AEFB081DCE81B0AE">
    <w:name w:val="73D6966628704074AEFB081DCE81B0AE"/>
    <w:rsid w:val="00B01F40"/>
  </w:style>
  <w:style w:type="paragraph" w:customStyle="1" w:styleId="75F4554EE945430283E7304147339727">
    <w:name w:val="75F4554EE945430283E7304147339727"/>
    <w:rsid w:val="00B01F40"/>
  </w:style>
  <w:style w:type="paragraph" w:customStyle="1" w:styleId="B978C5B427FB40BAA143BA0096321553">
    <w:name w:val="B978C5B427FB40BAA143BA0096321553"/>
    <w:rsid w:val="00B01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ae2779d0e7bf6bac9ee3af60c959499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b44dc087032ac5c39b7fb468b188595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4E954-E6CC-4FC7-A412-B8F80F558CA6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bdd23d7e-54b2-4982-979a-d20e37dc303e"/>
    <ds:schemaRef ds:uri="c0211f67-4cd1-478f-8032-31dd57f2b54e"/>
  </ds:schemaRefs>
</ds:datastoreItem>
</file>

<file path=customXml/itemProps2.xml><?xml version="1.0" encoding="utf-8"?>
<ds:datastoreItem xmlns:ds="http://schemas.openxmlformats.org/officeDocument/2006/customXml" ds:itemID="{9BFA5DE7-1F55-4955-9D71-52D441A990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7EA32-FF10-4235-80F2-EE5E3E3B7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1696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Seifert</dc:creator>
  <cp:keywords/>
  <dc:description/>
  <cp:lastModifiedBy>Seifert, David</cp:lastModifiedBy>
  <cp:revision>4</cp:revision>
  <dcterms:created xsi:type="dcterms:W3CDTF">2023-04-11T15:06:00Z</dcterms:created>
  <dcterms:modified xsi:type="dcterms:W3CDTF">2023-04-19T14:30:00Z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