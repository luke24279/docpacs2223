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0E5" w:rsidRDefault="00F31BEB" w:rsidP="00965D17">
      <w:pPr>
        <w:pStyle w:val="Title"/>
      </w:pPr>
      <w:r>
        <w:t>Logan A Cruz-</w:t>
      </w:r>
      <w:proofErr w:type="spellStart"/>
      <w:r>
        <w:t>Cantres</w:t>
      </w:r>
      <w:proofErr w:type="spellEnd"/>
    </w:p>
    <w:p w:rsidR="000570E5" w:rsidRDefault="000570E5" w:rsidP="00965D17">
      <w:pPr>
        <w:pStyle w:val="Date"/>
      </w:pPr>
      <w:r>
        <w:t>Logan24378@live.ytech.edu</w:t>
      </w:r>
    </w:p>
    <w:p w:rsidR="000570E5" w:rsidRDefault="000570E5" w:rsidP="00965D17">
      <w:pPr>
        <w:pStyle w:val="Date"/>
      </w:pPr>
    </w:p>
    <w:p w:rsidR="00965D17" w:rsidRPr="00005FAA" w:rsidRDefault="00F31BEB" w:rsidP="00965D17">
      <w:pPr>
        <w:pStyle w:val="Date"/>
      </w:pPr>
      <w:r>
        <w:t>4/19/2023</w:t>
      </w:r>
    </w:p>
    <w:sdt>
      <w:sdtPr>
        <w:alias w:val="Recipient Name:"/>
        <w:tag w:val="Recipient Name:"/>
        <w:id w:val="329652792"/>
        <w:placeholder>
          <w:docPart w:val="77EB4638F10F41469C01E6357755D99B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763AB0" w:rsidP="00965D17">
          <w:pPr>
            <w:pStyle w:val="Address"/>
          </w:pPr>
          <w:r>
            <w:t xml:space="preserve">Trey </w:t>
          </w:r>
          <w:proofErr w:type="spellStart"/>
          <w:r>
            <w:t>Floto</w:t>
          </w:r>
          <w:proofErr w:type="spellEnd"/>
          <w:r>
            <w:t xml:space="preserve"> and Will </w:t>
          </w:r>
          <w:proofErr w:type="spellStart"/>
          <w:r>
            <w:t>Shealer</w:t>
          </w:r>
          <w:proofErr w:type="spellEnd"/>
          <w:r>
            <w:t>.</w:t>
          </w:r>
        </w:p>
      </w:sdtContent>
    </w:sdt>
    <w:p w:rsidR="0076387D" w:rsidRDefault="00DD5A4D" w:rsidP="0076387D">
      <w:pPr>
        <w:pStyle w:val="Address"/>
      </w:pPr>
      <w:r>
        <w:t>Senior Developer</w:t>
      </w:r>
      <w:r w:rsidR="002F35AA">
        <w:t>s</w:t>
      </w:r>
    </w:p>
    <w:p w:rsidR="0076387D" w:rsidRDefault="00763AB0" w:rsidP="0076387D">
      <w:pPr>
        <w:pStyle w:val="Address"/>
      </w:pPr>
      <w:proofErr w:type="spellStart"/>
      <w:r>
        <w:t>Blapperture</w:t>
      </w:r>
      <w:proofErr w:type="spellEnd"/>
      <w:r>
        <w:t xml:space="preserve"> Mesa Incorporated.</w:t>
      </w:r>
    </w:p>
    <w:p w:rsidR="00965D17" w:rsidRDefault="00965D17" w:rsidP="0076387D">
      <w:pPr>
        <w:pStyle w:val="Address"/>
      </w:pPr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EDDA06A432F846AB811685E5C2BECDA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763AB0">
            <w:t xml:space="preserve">Trey </w:t>
          </w:r>
          <w:proofErr w:type="spellStart"/>
          <w:r w:rsidR="00763AB0">
            <w:t>Floto</w:t>
          </w:r>
          <w:proofErr w:type="spellEnd"/>
          <w:r w:rsidR="00763AB0">
            <w:t xml:space="preserve"> and Will </w:t>
          </w:r>
          <w:proofErr w:type="spellStart"/>
          <w:r w:rsidR="00763AB0">
            <w:t>Shealer</w:t>
          </w:r>
          <w:proofErr w:type="spellEnd"/>
          <w:r w:rsidR="00763AB0">
            <w:t>.</w:t>
          </w:r>
        </w:sdtContent>
      </w:sdt>
      <w:r>
        <w:t>:</w:t>
      </w:r>
    </w:p>
    <w:p w:rsidR="00965D17" w:rsidRDefault="00DD5A4D" w:rsidP="00DD5A4D">
      <w:r>
        <w:t>I am interested in the Junior Developer</w:t>
      </w:r>
      <w:r w:rsidR="002F35AA">
        <w:t xml:space="preserve"> position at your company</w:t>
      </w:r>
      <w:r>
        <w:t xml:space="preserve">. I obtained skills that will be beneficial such as </w:t>
      </w:r>
      <w:r w:rsidR="002F35AA">
        <w:t xml:space="preserve">critical </w:t>
      </w:r>
      <w:r w:rsidR="00E72B5B">
        <w:t>problem-solving skills</w:t>
      </w:r>
      <w:r>
        <w:t xml:space="preserve">, time management skills, and </w:t>
      </w:r>
      <w:r w:rsidR="002F35AA">
        <w:t xml:space="preserve">knowledge on programming languages such as HTML, CSS. And JavaScript. </w:t>
      </w:r>
      <w:r w:rsidR="00D80D0D">
        <w:t xml:space="preserve"> This will help find errors in JavaScript, and errors in HTML made by the senior developers or the junior developers.</w:t>
      </w:r>
    </w:p>
    <w:p w:rsidR="00E76EED" w:rsidRDefault="00E76EED" w:rsidP="00DD5A4D"/>
    <w:p w:rsidR="00D80D0D" w:rsidRDefault="000570E5" w:rsidP="00DD5A4D">
      <w:r>
        <w:t xml:space="preserve">I also have great communication skills, </w:t>
      </w:r>
      <w:r w:rsidR="00D80D0D">
        <w:t xml:space="preserve">which will help </w:t>
      </w:r>
      <w:r w:rsidR="009C3E8B">
        <w:t xml:space="preserve"> communicate effectively about changes being made to the website, or fixing common errors that occur with pulling and syncing with github.</w:t>
      </w:r>
      <w:bookmarkStart w:id="0" w:name="_GoBack"/>
      <w:bookmarkEnd w:id="0"/>
    </w:p>
    <w:p w:rsidR="00D80D0D" w:rsidRDefault="00D80D0D" w:rsidP="00DD5A4D"/>
    <w:p w:rsidR="0034362F" w:rsidRDefault="0034362F" w:rsidP="00DD5A4D">
      <w:r>
        <w:t xml:space="preserve">I would like to discuss more about the Junior Developer position for your company. I am sure you will not regret your decision  </w:t>
      </w:r>
    </w:p>
    <w:p w:rsidR="00965D17" w:rsidRDefault="00F81526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91EF27A072634A00AE14DE0066C1C142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3FE36E084052427CA249BCD78921CE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401070" w:rsidP="00302A2C">
          <w:pPr>
            <w:pStyle w:val="Signature"/>
          </w:pPr>
          <w:r>
            <w:t>Logan A Cruz-Cantres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526" w:rsidRDefault="00F81526">
      <w:pPr>
        <w:spacing w:after="0"/>
      </w:pPr>
      <w:r>
        <w:separator/>
      </w:r>
    </w:p>
  </w:endnote>
  <w:endnote w:type="continuationSeparator" w:id="0">
    <w:p w:rsidR="00F81526" w:rsidRDefault="00F815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526" w:rsidRDefault="00F81526">
      <w:pPr>
        <w:spacing w:after="0"/>
      </w:pPr>
      <w:r>
        <w:separator/>
      </w:r>
    </w:p>
  </w:footnote>
  <w:footnote w:type="continuationSeparator" w:id="0">
    <w:p w:rsidR="00F81526" w:rsidRDefault="00F815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CB"/>
    <w:rsid w:val="000570E5"/>
    <w:rsid w:val="000D5AB1"/>
    <w:rsid w:val="00144B18"/>
    <w:rsid w:val="001C14C0"/>
    <w:rsid w:val="002045EB"/>
    <w:rsid w:val="00293B83"/>
    <w:rsid w:val="002C1688"/>
    <w:rsid w:val="002F35AA"/>
    <w:rsid w:val="00302A2C"/>
    <w:rsid w:val="0034362F"/>
    <w:rsid w:val="0036070A"/>
    <w:rsid w:val="00381669"/>
    <w:rsid w:val="003F2F2B"/>
    <w:rsid w:val="00401070"/>
    <w:rsid w:val="004C4EE7"/>
    <w:rsid w:val="0052105A"/>
    <w:rsid w:val="0056221A"/>
    <w:rsid w:val="00673C35"/>
    <w:rsid w:val="006A3CE7"/>
    <w:rsid w:val="0076387D"/>
    <w:rsid w:val="00763AB0"/>
    <w:rsid w:val="008F15C5"/>
    <w:rsid w:val="009019CB"/>
    <w:rsid w:val="00965D17"/>
    <w:rsid w:val="009A2139"/>
    <w:rsid w:val="009C3E8B"/>
    <w:rsid w:val="00A27383"/>
    <w:rsid w:val="00A736B0"/>
    <w:rsid w:val="00A905F0"/>
    <w:rsid w:val="00BD3F10"/>
    <w:rsid w:val="00C151C9"/>
    <w:rsid w:val="00C83E3C"/>
    <w:rsid w:val="00D02A74"/>
    <w:rsid w:val="00D80D0D"/>
    <w:rsid w:val="00D905F1"/>
    <w:rsid w:val="00DB4808"/>
    <w:rsid w:val="00DD5A4D"/>
    <w:rsid w:val="00DF56DD"/>
    <w:rsid w:val="00E141C0"/>
    <w:rsid w:val="00E63204"/>
    <w:rsid w:val="00E72B5B"/>
    <w:rsid w:val="00E76EED"/>
    <w:rsid w:val="00F31BEB"/>
    <w:rsid w:val="00F8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73B5"/>
  <w15:chartTrackingRefBased/>
  <w15:docId w15:val="{0B05F052-2586-459A-9148-841F063C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ruz%20cantres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EB4638F10F41469C01E6357755D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04A6-02BA-4D89-B761-23CDE5E7260E}"/>
      </w:docPartPr>
      <w:docPartBody>
        <w:p w:rsidR="00D449A7" w:rsidRDefault="00A17CF3">
          <w:pPr>
            <w:pStyle w:val="77EB4638F10F41469C01E6357755D99B"/>
          </w:pPr>
          <w:r>
            <w:t>Recipient Name</w:t>
          </w:r>
        </w:p>
      </w:docPartBody>
    </w:docPart>
    <w:docPart>
      <w:docPartPr>
        <w:name w:val="EDDA06A432F846AB811685E5C2BEC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48CE-4F3F-4D72-BA32-8654655E8899}"/>
      </w:docPartPr>
      <w:docPartBody>
        <w:p w:rsidR="00D449A7" w:rsidRDefault="00A17CF3">
          <w:pPr>
            <w:pStyle w:val="EDDA06A432F846AB811685E5C2BECDA1"/>
          </w:pPr>
          <w:r>
            <w:t>Recipient Name</w:t>
          </w:r>
        </w:p>
      </w:docPartBody>
    </w:docPart>
    <w:docPart>
      <w:docPartPr>
        <w:name w:val="91EF27A072634A00AE14DE0066C1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0C22A-53FD-451B-8B93-94C9BD65C2E4}"/>
      </w:docPartPr>
      <w:docPartBody>
        <w:p w:rsidR="00D449A7" w:rsidRDefault="00A17CF3">
          <w:pPr>
            <w:pStyle w:val="91EF27A072634A00AE14DE0066C1C142"/>
          </w:pPr>
          <w:r>
            <w:t>Sincerely</w:t>
          </w:r>
        </w:p>
      </w:docPartBody>
    </w:docPart>
    <w:docPart>
      <w:docPartPr>
        <w:name w:val="3FE36E084052427CA249BCD78921C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70819-6B84-41F8-989D-C2F47A655835}"/>
      </w:docPartPr>
      <w:docPartBody>
        <w:p w:rsidR="00D449A7" w:rsidRDefault="00A17CF3">
          <w:pPr>
            <w:pStyle w:val="3FE36E084052427CA249BCD78921CE0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F3"/>
    <w:rsid w:val="00091658"/>
    <w:rsid w:val="00123017"/>
    <w:rsid w:val="008D7029"/>
    <w:rsid w:val="00A17CF3"/>
    <w:rsid w:val="00D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3F87DBA1794A79A68235EE5FA569E0">
    <w:name w:val="883F87DBA1794A79A68235EE5FA569E0"/>
  </w:style>
  <w:style w:type="paragraph" w:customStyle="1" w:styleId="16FD38430EAB41F28F8C7046C356FD11">
    <w:name w:val="16FD38430EAB41F28F8C7046C356FD11"/>
  </w:style>
  <w:style w:type="paragraph" w:customStyle="1" w:styleId="9ABDCABB61AF4F3F8B2E5D91C51C81BC">
    <w:name w:val="9ABDCABB61AF4F3F8B2E5D91C51C81BC"/>
  </w:style>
  <w:style w:type="paragraph" w:customStyle="1" w:styleId="1CC1FD3BC5364977A1519943D1EF5557">
    <w:name w:val="1CC1FD3BC5364977A1519943D1EF5557"/>
  </w:style>
  <w:style w:type="paragraph" w:customStyle="1" w:styleId="92A07873BD0342BD9814C5405BB2AEA2">
    <w:name w:val="92A07873BD0342BD9814C5405BB2AEA2"/>
  </w:style>
  <w:style w:type="paragraph" w:customStyle="1" w:styleId="77EB4638F10F41469C01E6357755D99B">
    <w:name w:val="77EB4638F10F41469C01E6357755D99B"/>
  </w:style>
  <w:style w:type="paragraph" w:customStyle="1" w:styleId="382F5B1100F7496C96DC5A5F65BCBFD5">
    <w:name w:val="382F5B1100F7496C96DC5A5F65BCBFD5"/>
  </w:style>
  <w:style w:type="paragraph" w:customStyle="1" w:styleId="5CA5E63FF59341FAB3123C5C769F3219">
    <w:name w:val="5CA5E63FF59341FAB3123C5C769F3219"/>
  </w:style>
  <w:style w:type="paragraph" w:customStyle="1" w:styleId="6083FEAE4EA34B9DB4995E5E9913CF11">
    <w:name w:val="6083FEAE4EA34B9DB4995E5E9913CF11"/>
  </w:style>
  <w:style w:type="paragraph" w:customStyle="1" w:styleId="EDDA06A432F846AB811685E5C2BECDA1">
    <w:name w:val="EDDA06A432F846AB811685E5C2BECDA1"/>
  </w:style>
  <w:style w:type="paragraph" w:customStyle="1" w:styleId="50B5E1658B1E4538AB54F54A0DEE47DB">
    <w:name w:val="50B5E1658B1E4538AB54F54A0DEE47DB"/>
  </w:style>
  <w:style w:type="paragraph" w:customStyle="1" w:styleId="91EF27A072634A00AE14DE0066C1C142">
    <w:name w:val="91EF27A072634A00AE14DE0066C1C142"/>
  </w:style>
  <w:style w:type="paragraph" w:customStyle="1" w:styleId="3FE36E084052427CA249BCD78921CE00">
    <w:name w:val="3FE36E084052427CA249BCD78921C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Trey Floto and Will Shealer.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Logan A Cruz-Cantres</dc:creator>
  <cp:keywords/>
  <dc:description/>
  <cp:lastModifiedBy>Cruz Cantres, Logan</cp:lastModifiedBy>
  <cp:revision>2</cp:revision>
  <dcterms:created xsi:type="dcterms:W3CDTF">2023-04-21T12:57:00Z</dcterms:created>
  <dcterms:modified xsi:type="dcterms:W3CDTF">2023-04-21T12:57:00Z</dcterms:modified>
</cp:coreProperties>
</file>