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53E" w:rsidRDefault="007F053E" w:rsidP="00CD1D13">
      <w:pPr>
        <w:spacing w:before="2640"/>
      </w:pPr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:rsidTr="007F053E">
        <w:trPr>
          <w:jc w:val="center"/>
        </w:trPr>
        <w:tc>
          <w:tcPr>
            <w:tcW w:w="9350" w:type="dxa"/>
          </w:tcPr>
          <w:p w:rsidR="00176419" w:rsidRPr="00176419" w:rsidRDefault="007B10B4" w:rsidP="00176419">
            <w:pPr>
              <w:pStyle w:val="RecipientInfo"/>
            </w:pPr>
            <w:r w:rsidRPr="007B10B4">
              <w:t xml:space="preserve">Tyler </w:t>
            </w:r>
            <w:proofErr w:type="spellStart"/>
            <w:r w:rsidRPr="007B10B4">
              <w:t>Siegmund</w:t>
            </w:r>
            <w:proofErr w:type="spellEnd"/>
          </w:p>
          <w:p w:rsidR="00176419" w:rsidRPr="00176419" w:rsidRDefault="007B10B4" w:rsidP="00176419">
            <w:pPr>
              <w:pStyle w:val="RecipientInfo"/>
            </w:pPr>
            <w:r>
              <w:t>Employer</w:t>
            </w:r>
          </w:p>
          <w:p w:rsidR="007B10B4" w:rsidRDefault="007B10B4" w:rsidP="007B10B4">
            <w:pPr>
              <w:spacing w:after="60" w:line="240" w:lineRule="auto"/>
              <w:jc w:val="right"/>
              <w:rPr>
                <w:rFonts w:eastAsiaTheme="minorEastAsia"/>
                <w:sz w:val="24"/>
                <w:szCs w:val="24"/>
                <w:lang w:eastAsia="ja-JP"/>
              </w:rPr>
            </w:pPr>
            <w:r w:rsidRPr="007B10B4">
              <w:rPr>
                <w:rFonts w:eastAsiaTheme="minorEastAsia"/>
                <w:sz w:val="24"/>
                <w:szCs w:val="24"/>
                <w:lang w:eastAsia="ja-JP"/>
              </w:rPr>
              <w:t>Juice Cleans</w:t>
            </w:r>
          </w:p>
          <w:p w:rsidR="00176419" w:rsidRPr="00176419" w:rsidRDefault="00176419" w:rsidP="002B4A13">
            <w:pPr>
              <w:pStyle w:val="RecipientInfo"/>
              <w:jc w:val="left"/>
            </w:pPr>
          </w:p>
        </w:tc>
      </w:tr>
      <w:tr w:rsidR="00176419" w:rsidTr="007F053E">
        <w:trPr>
          <w:jc w:val="center"/>
        </w:trPr>
        <w:tc>
          <w:tcPr>
            <w:tcW w:w="9350" w:type="dxa"/>
          </w:tcPr>
          <w:p w:rsidR="007B10B4" w:rsidRPr="00392375" w:rsidRDefault="007B10B4" w:rsidP="007B10B4">
            <w:pPr>
              <w:spacing w:line="36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 xml:space="preserve">Dear Mr. </w:t>
            </w:r>
            <w:r w:rsidRPr="007B10B4">
              <w:rPr>
                <w:sz w:val="20"/>
                <w:szCs w:val="20"/>
              </w:rPr>
              <w:t xml:space="preserve">Tyler </w:t>
            </w:r>
            <w:proofErr w:type="spellStart"/>
            <w:r w:rsidRPr="007B10B4">
              <w:rPr>
                <w:sz w:val="20"/>
                <w:szCs w:val="20"/>
              </w:rPr>
              <w:t>Siegmund</w:t>
            </w:r>
            <w:proofErr w:type="spellEnd"/>
            <w:r w:rsidRPr="00392375">
              <w:rPr>
                <w:sz w:val="20"/>
                <w:szCs w:val="20"/>
              </w:rPr>
              <w:t>,</w:t>
            </w:r>
          </w:p>
          <w:p w:rsidR="002B4A13" w:rsidRDefault="002B4A13" w:rsidP="002B4A13">
            <w:pPr>
              <w:spacing w:line="36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 xml:space="preserve">I am writing to apply for the </w:t>
            </w:r>
            <w:r>
              <w:rPr>
                <w:sz w:val="20"/>
                <w:szCs w:val="20"/>
              </w:rPr>
              <w:t>Juicer</w:t>
            </w:r>
            <w:r w:rsidRPr="00392375">
              <w:rPr>
                <w:sz w:val="20"/>
                <w:szCs w:val="20"/>
              </w:rPr>
              <w:t xml:space="preserve"> position.  I believe </w:t>
            </w:r>
            <w:r>
              <w:rPr>
                <w:sz w:val="20"/>
                <w:szCs w:val="20"/>
              </w:rPr>
              <w:t xml:space="preserve">that my </w:t>
            </w:r>
            <w:r>
              <w:rPr>
                <w:sz w:val="20"/>
                <w:szCs w:val="20"/>
              </w:rPr>
              <w:t>time making rudimentary blueprints before</w:t>
            </w:r>
            <w:r>
              <w:rPr>
                <w:sz w:val="20"/>
                <w:szCs w:val="20"/>
              </w:rPr>
              <w:t xml:space="preserve"> will lead to less time spent making them. My past</w:t>
            </w:r>
            <w:r>
              <w:rPr>
                <w:sz w:val="20"/>
                <w:szCs w:val="20"/>
              </w:rPr>
              <w:t xml:space="preserve"> </w:t>
            </w:r>
            <w:r w:rsidRPr="00392375">
              <w:rPr>
                <w:sz w:val="20"/>
                <w:szCs w:val="20"/>
              </w:rPr>
              <w:t>experience within the hardware and my personal invested time with the maintainin</w:t>
            </w:r>
            <w:bookmarkStart w:id="0" w:name="_GoBack"/>
            <w:bookmarkEnd w:id="0"/>
            <w:r w:rsidRPr="00392375">
              <w:rPr>
                <w:sz w:val="20"/>
                <w:szCs w:val="20"/>
              </w:rPr>
              <w:t xml:space="preserve">g of 3 3D-printers </w:t>
            </w:r>
            <w:r>
              <w:rPr>
                <w:sz w:val="20"/>
                <w:szCs w:val="20"/>
              </w:rPr>
              <w:t xml:space="preserve">would be </w:t>
            </w:r>
            <w:r>
              <w:rPr>
                <w:sz w:val="20"/>
                <w:szCs w:val="20"/>
              </w:rPr>
              <w:t>beneficial</w:t>
            </w:r>
            <w:r>
              <w:rPr>
                <w:sz w:val="20"/>
                <w:szCs w:val="20"/>
              </w:rPr>
              <w:t xml:space="preserve"> for the</w:t>
            </w:r>
            <w:r w:rsidRPr="00392375">
              <w:rPr>
                <w:sz w:val="20"/>
                <w:szCs w:val="20"/>
              </w:rPr>
              <w:t xml:space="preserve"> disassembly and reassembly of </w:t>
            </w:r>
            <w:r>
              <w:rPr>
                <w:sz w:val="20"/>
                <w:szCs w:val="20"/>
              </w:rPr>
              <w:t>the Roomba</w:t>
            </w:r>
            <w:r>
              <w:rPr>
                <w:sz w:val="20"/>
                <w:szCs w:val="20"/>
              </w:rPr>
              <w:t>.</w:t>
            </w:r>
          </w:p>
          <w:p w:rsidR="002B4A13" w:rsidRDefault="002B4A13" w:rsidP="007B10B4">
            <w:pPr>
              <w:spacing w:line="360" w:lineRule="auto"/>
              <w:rPr>
                <w:sz w:val="20"/>
                <w:szCs w:val="20"/>
              </w:rPr>
            </w:pPr>
          </w:p>
          <w:p w:rsidR="007B10B4" w:rsidRDefault="002B4A13" w:rsidP="007B10B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look forward to showing my prowess during our interview and potentially in the production of the Mop Roomba.</w:t>
            </w:r>
          </w:p>
          <w:p w:rsidR="002B4A13" w:rsidRPr="00392375" w:rsidRDefault="002B4A13" w:rsidP="007B10B4">
            <w:pPr>
              <w:spacing w:line="360" w:lineRule="auto"/>
              <w:rPr>
                <w:sz w:val="20"/>
                <w:szCs w:val="20"/>
              </w:rPr>
            </w:pPr>
          </w:p>
          <w:p w:rsidR="007B10B4" w:rsidRPr="00392375" w:rsidRDefault="007B10B4" w:rsidP="007B10B4">
            <w:pPr>
              <w:spacing w:line="24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>Thank you for your time, and consideration.</w:t>
            </w:r>
          </w:p>
          <w:p w:rsidR="007B10B4" w:rsidRPr="00392375" w:rsidRDefault="007B10B4" w:rsidP="007B10B4">
            <w:pPr>
              <w:spacing w:line="24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>Sincerely,</w:t>
            </w:r>
          </w:p>
          <w:p w:rsidR="00176419" w:rsidRDefault="007B10B4" w:rsidP="007B10B4">
            <w:r w:rsidRPr="00392375">
              <w:rPr>
                <w:sz w:val="20"/>
                <w:szCs w:val="20"/>
              </w:rPr>
              <w:t xml:space="preserve"> Talon Pauling</w:t>
            </w:r>
          </w:p>
        </w:tc>
      </w:tr>
    </w:tbl>
    <w:p w:rsidR="00BA3253" w:rsidRDefault="00BA3253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FC03B" wp14:editId="481E00A8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7D3CB" id="Straight Connector 45" o:spid="_x0000_s1026" alt="decorative element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0/QEAAFo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EFFE9" wp14:editId="420C03A6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04149" id="Straight Connector 45" o:spid="_x0000_s1026" alt="decorative element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h/AEAAFk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9FBB8" wp14:editId="2F7AE5A1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2029968" cy="292608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968" cy="2926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Pr="00176419" w:rsidRDefault="002B4A13" w:rsidP="00176419">
                            <w:pPr>
                              <w:pStyle w:val="Subtitle"/>
                            </w:pPr>
                            <w:r>
                              <w:t>Professional Juicer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9FBB8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2.6pt;margin-top:0;width:159.85pt;height:23.05pt;z-index:251668480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" filled="f" stroked="f">
                <v:textbox style="mso-fit-shape-to-text:t" inset="0,0,0,0">
                  <w:txbxContent>
                    <w:p w:rsidR="00BA3253" w:rsidRPr="00176419" w:rsidRDefault="002B4A13" w:rsidP="00176419">
                      <w:pPr>
                        <w:pStyle w:val="Subtitle"/>
                      </w:pPr>
                      <w:r>
                        <w:t>Professional Juicer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0235B" wp14:editId="4BEB61F5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Default="007B10B4" w:rsidP="00176419">
                            <w:pPr>
                              <w:pStyle w:val="ContactInfo"/>
                            </w:pPr>
                            <w:r>
                              <w:t>Talon24229@live.ytech.edu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0235B" id="TextBox 35" o:spid="_x0000_s1027" type="#_x0000_t202" style="position:absolute;margin-left:337.15pt;margin-top:91.45pt;width:153.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" filled="f" stroked="f">
                <v:textbox style="mso-fit-shape-to-text:t" inset="0,0,0,0">
                  <w:txbxContent>
                    <w:p w:rsidR="00BA3253" w:rsidRDefault="007B10B4" w:rsidP="00176419">
                      <w:pPr>
                        <w:pStyle w:val="ContactInfo"/>
                      </w:pPr>
                      <w:r>
                        <w:t>Talon24229@live.ytech.edu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371E9" wp14:editId="2019C095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Default="00BA3253" w:rsidP="0017641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371E9" id="TextBox 34" o:spid="_x0000_s1028" type="#_x0000_t202" style="position:absolute;margin-left:337.15pt;margin-top:66.55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" filled="f" stroked="f">
                <v:textbox style="mso-fit-shape-to-text:t" inset="0,0,0,0">
                  <w:txbxContent>
                    <w:p w:rsidR="00BA3253" w:rsidRDefault="00BA3253" w:rsidP="00176419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BBC54" wp14:editId="4020E1A7">
                <wp:simplePos x="0" y="0"/>
                <wp:positionH relativeFrom="column">
                  <wp:posOffset>4281645</wp:posOffset>
                </wp:positionH>
                <wp:positionV relativeFrom="page">
                  <wp:posOffset>1473200</wp:posOffset>
                </wp:positionV>
                <wp:extent cx="1942465" cy="161925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Default="00BA3253" w:rsidP="0017641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BBC54" id="TextBox 36" o:spid="_x0000_s1029" type="#_x0000_t202" style="position:absolute;margin-left:337.15pt;margin-top:116pt;width:152.95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" filled="f" stroked="f">
                <v:textbox style="mso-fit-shape-to-text:t" inset="0,0,0,0">
                  <w:txbxContent>
                    <w:p w:rsidR="00BA3253" w:rsidRDefault="00BA3253" w:rsidP="00176419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61312" behindDoc="0" locked="0" layoutInCell="1" allowOverlap="1" wp14:anchorId="01BFE42F" wp14:editId="14726886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E93E" wp14:editId="75A93FF5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Pr="00176419" w:rsidRDefault="007B10B4" w:rsidP="00176419">
                            <w:pPr>
                              <w:pStyle w:val="Title"/>
                            </w:pPr>
                            <w:r>
                              <w:t xml:space="preserve">Talon 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E93E" id="TextBox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" filled="f" stroked="f">
                <v:textbox style="mso-fit-shape-to-text:t" inset="0,0,0,0">
                  <w:txbxContent>
                    <w:p w:rsidR="00BA3253" w:rsidRPr="00176419" w:rsidRDefault="007B10B4" w:rsidP="00176419">
                      <w:pPr>
                        <w:pStyle w:val="Title"/>
                      </w:pPr>
                      <w:r>
                        <w:t xml:space="preserve">Talon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E7EE6" wp14:editId="79077E08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3253" w:rsidRDefault="007B10B4" w:rsidP="00176419">
                            <w:pPr>
                              <w:pStyle w:val="Title"/>
                            </w:pPr>
                            <w:r>
                              <w:t>Pauling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7EE6" id="TextBox 59" o:spid="_x0000_s1031" type="#_x0000_t202" style="position:absolute;margin-left:57pt;margin-top:0;width:216.7pt;height:30.25pt;z-index:251666432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" filled="f" stroked="f">
                <v:textbox style="mso-fit-shape-to-text:t" inset="0,0,0,0">
                  <w:txbxContent>
                    <w:p w:rsidR="00BA3253" w:rsidRDefault="007B10B4" w:rsidP="00176419">
                      <w:pPr>
                        <w:pStyle w:val="Title"/>
                      </w:pPr>
                      <w:r>
                        <w:t>Pauling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A3253" w:rsidSect="00BA3253">
      <w:head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DAF" w:rsidRDefault="006D3DAF" w:rsidP="00BA3253">
      <w:pPr>
        <w:spacing w:after="0" w:line="240" w:lineRule="auto"/>
      </w:pPr>
      <w:r>
        <w:separator/>
      </w:r>
    </w:p>
  </w:endnote>
  <w:endnote w:type="continuationSeparator" w:id="0">
    <w:p w:rsidR="006D3DAF" w:rsidRDefault="006D3DAF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DAF" w:rsidRDefault="006D3DAF" w:rsidP="00BA3253">
      <w:pPr>
        <w:spacing w:after="0" w:line="240" w:lineRule="auto"/>
      </w:pPr>
      <w:r>
        <w:separator/>
      </w:r>
    </w:p>
  </w:footnote>
  <w:footnote w:type="continuationSeparator" w:id="0">
    <w:p w:rsidR="006D3DAF" w:rsidRDefault="006D3DAF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750C93DC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7B10B4"/>
    <w:rsid w:val="00176419"/>
    <w:rsid w:val="0024595B"/>
    <w:rsid w:val="002B4A13"/>
    <w:rsid w:val="002C11C9"/>
    <w:rsid w:val="0045614D"/>
    <w:rsid w:val="00662ADC"/>
    <w:rsid w:val="00696538"/>
    <w:rsid w:val="006D3DAF"/>
    <w:rsid w:val="007B10B4"/>
    <w:rsid w:val="007F053E"/>
    <w:rsid w:val="008F2E01"/>
    <w:rsid w:val="009A1903"/>
    <w:rsid w:val="00B56A80"/>
    <w:rsid w:val="00BA3253"/>
    <w:rsid w:val="00CD1D13"/>
    <w:rsid w:val="00C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CD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Sticky%20not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2023-04-18T17:47:00Z</dcterms:created>
  <dcterms:modified xsi:type="dcterms:W3CDTF">2023-04-18T18:06:00Z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