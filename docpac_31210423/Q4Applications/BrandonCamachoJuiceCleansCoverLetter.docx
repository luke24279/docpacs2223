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29BEC" w14:textId="77777777" w:rsidR="00A27383" w:rsidRPr="0083276C" w:rsidRDefault="0083276C" w:rsidP="00965D17">
      <w:pPr>
        <w:pStyle w:val="Title"/>
        <w:rPr>
          <w:color w:val="000000" w:themeColor="text1"/>
        </w:rPr>
      </w:pPr>
      <w:r w:rsidRPr="0083276C">
        <w:rPr>
          <w:color w:val="000000" w:themeColor="text1"/>
        </w:rPr>
        <w:t>Brandon Camacho</w:t>
      </w:r>
    </w:p>
    <w:p w14:paraId="0684ADD7" w14:textId="1610AB79" w:rsidR="00965D17" w:rsidRPr="00CA61DC" w:rsidRDefault="00D86604" w:rsidP="00965D17">
      <w:r w:rsidRPr="00CA61DC">
        <w:t>noGitHubBots@email.com</w:t>
      </w:r>
    </w:p>
    <w:p w14:paraId="3C014853" w14:textId="4BCF5CA1" w:rsidR="00965D17" w:rsidRDefault="0083276C" w:rsidP="00965D17">
      <w:pPr>
        <w:pStyle w:val="Salutation"/>
      </w:pPr>
      <w:r>
        <w:t xml:space="preserve">To Mr. </w:t>
      </w:r>
      <w:r w:rsidR="00625DA9">
        <w:t>Eckert</w:t>
      </w:r>
      <w:r>
        <w:t>,</w:t>
      </w:r>
    </w:p>
    <w:p w14:paraId="184079DD" w14:textId="2074B8A5" w:rsidR="0083276C" w:rsidRDefault="0083276C" w:rsidP="0083276C">
      <w:pPr>
        <w:ind w:firstLine="720"/>
      </w:pPr>
      <w:r>
        <w:t xml:space="preserve">I am writing to apply for the </w:t>
      </w:r>
      <w:r w:rsidR="00615A54">
        <w:t>Junior Developer position at Juice Cleans</w:t>
      </w:r>
      <w:r>
        <w:t xml:space="preserve">. I’m excited to apply the skills I’ve learned while studying Computer Programming, and to gain </w:t>
      </w:r>
      <w:r w:rsidR="00615A54">
        <w:t>experience on working with a team to complete a task.</w:t>
      </w:r>
      <w:r>
        <w:t xml:space="preserve"> I believe that my knowledge and experiences in Computer Programming would make me a beneficial asset to this job.</w:t>
      </w:r>
    </w:p>
    <w:p w14:paraId="7C8FC15D" w14:textId="597F1E57" w:rsidR="0083276C" w:rsidRDefault="0083276C" w:rsidP="0083276C">
      <w:pPr>
        <w:ind w:firstLine="720"/>
      </w:pPr>
      <w:r>
        <w:t xml:space="preserve">The job </w:t>
      </w:r>
      <w:r w:rsidR="00615A54">
        <w:t xml:space="preserve">info </w:t>
      </w:r>
      <w:r w:rsidR="00FE7AA2">
        <w:t>states that we would have to buy the parts for the “Mop Roomba”, and then build these parts on the Roomba, only getting rid of the unnecessary parts. Then someone will have to learn how to program with Arduino boards.</w:t>
      </w:r>
      <w:r>
        <w:t xml:space="preserve"> These responsibilities require </w:t>
      </w:r>
      <w:r w:rsidR="00FE7AA2">
        <w:t xml:space="preserve">technical skills as well as </w:t>
      </w:r>
      <w:r>
        <w:t>problem-solving skills which I have learned through the creation of documentation and flow-charts, as well as problem-solving my own work.</w:t>
      </w:r>
    </w:p>
    <w:p w14:paraId="31FA01D3" w14:textId="07CCCCBF" w:rsidR="00965D17" w:rsidRDefault="0083276C" w:rsidP="0083276C">
      <w:pPr>
        <w:ind w:firstLine="720"/>
      </w:pPr>
      <w:r>
        <w:t xml:space="preserve">I am thrilled to have this opportunity to </w:t>
      </w:r>
      <w:r w:rsidR="00615A54">
        <w:t>work with a team and further developing my team skills</w:t>
      </w:r>
      <w:r>
        <w:t xml:space="preserve">. I appreciate your time and consideration and I look forward to further discussing details about this </w:t>
      </w:r>
      <w:r w:rsidR="00615A54">
        <w:t>position</w:t>
      </w:r>
      <w:r>
        <w:t>. You may contact me via email at</w:t>
      </w:r>
      <w:r w:rsidR="00615A54">
        <w:t xml:space="preserve"> </w:t>
      </w:r>
      <w:r w:rsidR="00D86604" w:rsidRPr="00CA61DC">
        <w:t>noGitHubBots@email.com</w:t>
      </w:r>
      <w:r w:rsidR="00EC2184">
        <w:t>.</w:t>
      </w:r>
    </w:p>
    <w:p w14:paraId="5F24CB00" w14:textId="77777777" w:rsidR="00965D17" w:rsidRDefault="0083276C" w:rsidP="00965D17">
      <w:pPr>
        <w:pStyle w:val="Closing"/>
      </w:pPr>
      <w:r>
        <w:t>Sincerely</w:t>
      </w:r>
      <w:r w:rsidR="00965D17">
        <w:t>,</w:t>
      </w:r>
    </w:p>
    <w:sdt>
      <w:sdtPr>
        <w:alias w:val="Your Name:"/>
        <w:tag w:val="Your Name:"/>
        <w:id w:val="-80522426"/>
        <w:placeholder>
          <w:docPart w:val="39EBD31A917948CDA2EA44AC6BD7E9C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218CA68E" w14:textId="77777777" w:rsidR="00302A2C" w:rsidRPr="00302A2C" w:rsidRDefault="0083276C" w:rsidP="00446580">
          <w:pPr>
            <w:pStyle w:val="Signature"/>
            <w:spacing w:before="120" w:after="0"/>
          </w:pPr>
          <w:r>
            <w:t>Camacho, Brandon</w:t>
          </w:r>
        </w:p>
      </w:sdtContent>
    </w:sdt>
    <w:bookmarkStart w:id="0" w:name="_GoBack" w:displacedByCustomXml="prev"/>
    <w:bookmarkEnd w:id="0" w:displacedByCustomXml="prev"/>
    <w:sectPr w:rsidR="00302A2C" w:rsidRPr="00302A2C" w:rsidSect="00673C35">
      <w:footerReference w:type="default" r:id="rId11"/>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F0A89" w14:textId="77777777" w:rsidR="0045560C" w:rsidRDefault="0045560C">
      <w:pPr>
        <w:spacing w:after="0"/>
      </w:pPr>
      <w:r>
        <w:separator/>
      </w:r>
    </w:p>
  </w:endnote>
  <w:endnote w:type="continuationSeparator" w:id="0">
    <w:p w14:paraId="47A294ED" w14:textId="77777777" w:rsidR="0045560C" w:rsidRDefault="00455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2BAEF" w14:textId="77777777"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1ADDB" w14:textId="77777777" w:rsidR="0045560C" w:rsidRDefault="0045560C">
      <w:pPr>
        <w:spacing w:after="0"/>
      </w:pPr>
      <w:r>
        <w:separator/>
      </w:r>
    </w:p>
  </w:footnote>
  <w:footnote w:type="continuationSeparator" w:id="0">
    <w:p w14:paraId="5C709ED1" w14:textId="77777777" w:rsidR="0045560C" w:rsidRDefault="004556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6C"/>
    <w:rsid w:val="000D5AB1"/>
    <w:rsid w:val="002045EB"/>
    <w:rsid w:val="00293B83"/>
    <w:rsid w:val="00302A2C"/>
    <w:rsid w:val="00381669"/>
    <w:rsid w:val="003B0167"/>
    <w:rsid w:val="00446580"/>
    <w:rsid w:val="0045560C"/>
    <w:rsid w:val="0052105A"/>
    <w:rsid w:val="005B3A67"/>
    <w:rsid w:val="00615A54"/>
    <w:rsid w:val="00625DA9"/>
    <w:rsid w:val="00673C35"/>
    <w:rsid w:val="006A3CE7"/>
    <w:rsid w:val="0076387D"/>
    <w:rsid w:val="007B7B9E"/>
    <w:rsid w:val="0083276C"/>
    <w:rsid w:val="008F15C5"/>
    <w:rsid w:val="00965D17"/>
    <w:rsid w:val="00A27383"/>
    <w:rsid w:val="00A736B0"/>
    <w:rsid w:val="00A8569D"/>
    <w:rsid w:val="00AB51D2"/>
    <w:rsid w:val="00C83E3C"/>
    <w:rsid w:val="00C9541F"/>
    <w:rsid w:val="00CA61DC"/>
    <w:rsid w:val="00CB7A91"/>
    <w:rsid w:val="00D02A74"/>
    <w:rsid w:val="00D37450"/>
    <w:rsid w:val="00D86604"/>
    <w:rsid w:val="00D905F1"/>
    <w:rsid w:val="00DF56DD"/>
    <w:rsid w:val="00E55436"/>
    <w:rsid w:val="00EC2184"/>
    <w:rsid w:val="00ED5605"/>
    <w:rsid w:val="00EF1925"/>
    <w:rsid w:val="00FE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129"/>
  <w15:chartTrackingRefBased/>
  <w15:docId w15:val="{C1C8C4CC-9ADF-44CA-9463-AAC89517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character" w:styleId="UnresolvedMention">
    <w:name w:val="Unresolved Mention"/>
    <w:basedOn w:val="DefaultParagraphFont"/>
    <w:uiPriority w:val="99"/>
    <w:semiHidden/>
    <w:unhideWhenUsed/>
    <w:rsid w:val="00EC2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macho\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EBD31A917948CDA2EA44AC6BD7E9C4"/>
        <w:category>
          <w:name w:val="General"/>
          <w:gallery w:val="placeholder"/>
        </w:category>
        <w:types>
          <w:type w:val="bbPlcHdr"/>
        </w:types>
        <w:behaviors>
          <w:behavior w:val="content"/>
        </w:behaviors>
        <w:guid w:val="{00AB5A0E-B7E7-4AA8-8281-E94E7EA35F36}"/>
      </w:docPartPr>
      <w:docPartBody>
        <w:p w:rsidR="001C1817" w:rsidRDefault="001C1817">
          <w:pPr>
            <w:pStyle w:val="39EBD31A917948CDA2EA44AC6BD7E9C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7"/>
    <w:rsid w:val="001C1817"/>
    <w:rsid w:val="00375C90"/>
    <w:rsid w:val="00E014CB"/>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B5BBBDD5CA4C2891BCABDA24742E23">
    <w:name w:val="98B5BBBDD5CA4C2891BCABDA24742E23"/>
  </w:style>
  <w:style w:type="paragraph" w:customStyle="1" w:styleId="83E2852AC07B4B07B3F6BD080CE8ADC1">
    <w:name w:val="83E2852AC07B4B07B3F6BD080CE8ADC1"/>
  </w:style>
  <w:style w:type="paragraph" w:customStyle="1" w:styleId="484B33F16DDE4BBC9F52DC8D9D19F83C">
    <w:name w:val="484B33F16DDE4BBC9F52DC8D9D19F83C"/>
  </w:style>
  <w:style w:type="paragraph" w:customStyle="1" w:styleId="FADA2AE6BFF84D698DDFCFE9C7F65495">
    <w:name w:val="FADA2AE6BFF84D698DDFCFE9C7F65495"/>
  </w:style>
  <w:style w:type="paragraph" w:customStyle="1" w:styleId="404CCA5655594141AB6E0609BDD730A1">
    <w:name w:val="404CCA5655594141AB6E0609BDD730A1"/>
  </w:style>
  <w:style w:type="paragraph" w:customStyle="1" w:styleId="FB4AA511C4514407B4D44102A37E74B1">
    <w:name w:val="FB4AA511C4514407B4D44102A37E74B1"/>
  </w:style>
  <w:style w:type="paragraph" w:customStyle="1" w:styleId="33EA93D7C7E34142825DA304DD0ACE6D">
    <w:name w:val="33EA93D7C7E34142825DA304DD0ACE6D"/>
  </w:style>
  <w:style w:type="paragraph" w:customStyle="1" w:styleId="B552BCB2ACE94B5B8ABD1A4A265B5C58">
    <w:name w:val="B552BCB2ACE94B5B8ABD1A4A265B5C58"/>
  </w:style>
  <w:style w:type="paragraph" w:customStyle="1" w:styleId="EDE52B0A92004642BC5DAFCEAA2EF87E">
    <w:name w:val="EDE52B0A92004642BC5DAFCEAA2EF87E"/>
  </w:style>
  <w:style w:type="paragraph" w:customStyle="1" w:styleId="51AC5927979C4F43B301AB87972E12AC">
    <w:name w:val="51AC5927979C4F43B301AB87972E12AC"/>
  </w:style>
  <w:style w:type="paragraph" w:customStyle="1" w:styleId="85E24551DA3C4DD0A5152A84DEFD4F07">
    <w:name w:val="85E24551DA3C4DD0A5152A84DEFD4F07"/>
  </w:style>
  <w:style w:type="paragraph" w:customStyle="1" w:styleId="FE3DB2D5A35F4804877BA474D2B171CE">
    <w:name w:val="FE3DB2D5A35F4804877BA474D2B171CE"/>
  </w:style>
  <w:style w:type="paragraph" w:customStyle="1" w:styleId="39EBD31A917948CDA2EA44AC6BD7E9C4">
    <w:name w:val="39EBD31A917948CDA2EA44AC6BD7E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John Eckert</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0211f67-4cd1-478f-8032-31dd57f2b5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5" ma:contentTypeDescription="Create a new document." ma:contentTypeScope="" ma:versionID="0aa65546a09f0595c0a8b52695782a58">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14584eddea5eec69c32115b6d3ef93de"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57E7A-ADEE-4797-9B97-1BF98409724F}">
  <ds:schemaRefs>
    <ds:schemaRef ds:uri="http://schemas.microsoft.com/office/2006/metadata/properties"/>
    <ds:schemaRef ds:uri="http://schemas.microsoft.com/office/infopath/2007/PartnerControls"/>
    <ds:schemaRef ds:uri="c0211f67-4cd1-478f-8032-31dd57f2b54e"/>
  </ds:schemaRefs>
</ds:datastoreItem>
</file>

<file path=customXml/itemProps3.xml><?xml version="1.0" encoding="utf-8"?>
<ds:datastoreItem xmlns:ds="http://schemas.openxmlformats.org/officeDocument/2006/customXml" ds:itemID="{EF5AD6DF-E1E5-4480-981C-A4C43074519E}">
  <ds:schemaRefs>
    <ds:schemaRef ds:uri="http://schemas.microsoft.com/sharepoint/v3/contenttype/forms"/>
  </ds:schemaRefs>
</ds:datastoreItem>
</file>

<file path=customXml/itemProps4.xml><?xml version="1.0" encoding="utf-8"?>
<ds:datastoreItem xmlns:ds="http://schemas.openxmlformats.org/officeDocument/2006/customXml" ds:itemID="{37859B3A-BC8D-4B66-B8A0-3C9326C7D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2</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Camacho, Brandon</dc:creator>
  <cp:keywords/>
  <dc:description/>
  <cp:lastModifiedBy>Camacho, Brandon</cp:lastModifiedBy>
  <cp:revision>4</cp:revision>
  <dcterms:created xsi:type="dcterms:W3CDTF">2023-04-19T13:50:00Z</dcterms:created>
  <dcterms:modified xsi:type="dcterms:W3CDTF">2023-04-21T12:21:00Z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